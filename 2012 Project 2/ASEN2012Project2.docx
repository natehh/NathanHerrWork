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9AAAB" w14:textId="53B259FF" w:rsidR="00F565BA" w:rsidRPr="00F565BA" w:rsidRDefault="00020B26" w:rsidP="00CC5DEB">
      <w:pPr>
        <w:pStyle w:val="Title"/>
      </w:pPr>
      <w:r>
        <w:t>ASEN 2012 Bottle Rocket Design Project 2</w:t>
      </w:r>
    </w:p>
    <w:p w14:paraId="00B552E4" w14:textId="77777777" w:rsidR="00F565BA" w:rsidRPr="00F565BA" w:rsidRDefault="00035047" w:rsidP="00376716">
      <w:pPr>
        <w:jc w:val="center"/>
        <w:rPr>
          <w:i/>
        </w:rPr>
      </w:pPr>
      <w:r>
        <w:t xml:space="preserve">ASEN 2012 Student </w:t>
      </w:r>
      <w:r w:rsidR="00376716">
        <w:t>177</w:t>
      </w:r>
      <w:r w:rsidR="00F565BA" w:rsidRPr="00F565BA">
        <w:rPr>
          <w:vertAlign w:val="superscript"/>
        </w:rPr>
        <w:footnoteReference w:id="1"/>
      </w:r>
      <w:r w:rsidR="00376716">
        <w:t xml:space="preserve"> </w:t>
      </w:r>
    </w:p>
    <w:p w14:paraId="5E500A16" w14:textId="20D12279" w:rsidR="00575DBB" w:rsidRPr="00CC5DEB" w:rsidRDefault="00CC5DEB" w:rsidP="00575DBB">
      <w:pPr>
        <w:spacing w:before="480" w:after="480"/>
        <w:ind w:left="720" w:right="720" w:firstLine="288"/>
        <w:rPr>
          <w:b/>
        </w:rPr>
      </w:pPr>
      <w:r>
        <w:rPr>
          <w:b/>
        </w:rPr>
        <w:t xml:space="preserve">A Bottle Rocket Design Project has been created in order to develop an understanding of the dependence of a bottle rocket’s flight on four parameters: initial pressure of air, launch angle, drag coefficient, and </w:t>
      </w:r>
      <w:r w:rsidR="0064558F">
        <w:rPr>
          <w:b/>
        </w:rPr>
        <w:t xml:space="preserve">initial mass of water. Using MATLAB, these parameters were analyzed using the given equations to predict the launch trajectory and thrust profile of the bottle rocket. The aforementioned parameters were then analyzed to determine their </w:t>
      </w:r>
      <w:proofErr w:type="spellStart"/>
      <w:r w:rsidR="0064558F">
        <w:rPr>
          <w:b/>
        </w:rPr>
        <w:t>affect</w:t>
      </w:r>
      <w:proofErr w:type="spellEnd"/>
      <w:r w:rsidR="0064558F">
        <w:rPr>
          <w:b/>
        </w:rPr>
        <w:t xml:space="preserve"> on the flight of the bottle rocket, and to achieve a flight distance of 75 meters.</w:t>
      </w:r>
    </w:p>
    <w:p w14:paraId="0C1CB171"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2B72A226"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F565BA">
        <w:tab/>
        <w:t>=</w:t>
      </w:r>
      <w:r w:rsidRPr="00F565BA">
        <w:tab/>
      </w:r>
      <w:r>
        <w:t>discharge coefficient</w:t>
      </w:r>
    </w:p>
    <w:p w14:paraId="67C35DA0" w14:textId="77777777" w:rsidR="001A0017" w:rsidRPr="00F565BA" w:rsidRDefault="001A0017" w:rsidP="001A0017">
      <w:pPr>
        <w:widowControl w:val="0"/>
        <w:tabs>
          <w:tab w:val="left" w:pos="864"/>
          <w:tab w:val="left" w:pos="1152"/>
        </w:tabs>
      </w:pPr>
      <w:r w:rsidRPr="00DA4A28">
        <w:rPr>
          <w:i/>
        </w:rPr>
        <w:t>g</w:t>
      </w:r>
      <w:r>
        <w:tab/>
        <w:t>=   acceleration due to gravity</w:t>
      </w:r>
    </w:p>
    <w:p w14:paraId="4CEBB816"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i/>
              </w:rPr>
              <w:sym w:font="Symbol" w:char="F072"/>
            </m:r>
          </m:e>
          <m:sub>
            <m:r>
              <w:rPr>
                <w:rFonts w:ascii="Cambria Math" w:hAnsi="Cambria Math"/>
              </w:rPr>
              <m:t>air,amb</m:t>
            </m:r>
          </m:sub>
        </m:sSub>
      </m:oMath>
      <w:r w:rsidRPr="00F565BA">
        <w:rPr>
          <w:i/>
        </w:rPr>
        <w:tab/>
      </w:r>
      <w:r w:rsidRPr="00F565BA">
        <w:t>=</w:t>
      </w:r>
      <w:r w:rsidRPr="00F565BA">
        <w:tab/>
      </w:r>
      <w:r>
        <w:t>ambient air density</w:t>
      </w:r>
    </w:p>
    <w:p w14:paraId="0A021297" w14:textId="77777777" w:rsidR="001A0017" w:rsidRDefault="001A0017" w:rsidP="001A0017">
      <w:pPr>
        <w:widowControl w:val="0"/>
        <w:tabs>
          <w:tab w:val="left" w:pos="864"/>
          <w:tab w:val="left" w:pos="1152"/>
        </w:tabs>
      </w:pP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bottle</m:t>
            </m:r>
          </m:sub>
        </m:sSub>
      </m:oMath>
      <w:r w:rsidRPr="00F565BA">
        <w:rPr>
          <w:vertAlign w:val="subscript"/>
        </w:rPr>
        <w:tab/>
      </w:r>
      <w:r w:rsidRPr="00F565BA">
        <w:t>=</w:t>
      </w:r>
      <w:r w:rsidRPr="00F565BA">
        <w:tab/>
      </w:r>
      <w:r>
        <w:t>volume of empty bottle</w:t>
      </w:r>
    </w:p>
    <w:p w14:paraId="0C8FE23B" w14:textId="77777777" w:rsidR="001A0017" w:rsidRDefault="001A0017" w:rsidP="001A0017">
      <w:pPr>
        <w:widowControl w:val="0"/>
        <w:tabs>
          <w:tab w:val="left" w:pos="864"/>
          <w:tab w:val="left" w:pos="1152"/>
        </w:tabs>
      </w:pPr>
      <m:oMath>
        <m:r>
          <w:rPr>
            <w:rFonts w:ascii="Cambria Math" w:hAnsi="Cambria Math"/>
          </w:rPr>
          <m:t>γ</m:t>
        </m:r>
      </m:oMath>
      <w:r w:rsidRPr="00F565BA">
        <w:tab/>
        <w:t>=</w:t>
      </w:r>
      <w:r w:rsidRPr="00F565BA">
        <w:tab/>
      </w:r>
      <w:r>
        <w:t>ratio of specific heats for air</w:t>
      </w:r>
    </w:p>
    <w:p w14:paraId="06E6ADD4"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ρ</m:t>
            </m:r>
          </m:e>
          <m:sub>
            <m:r>
              <w:rPr>
                <w:rFonts w:ascii="Cambria Math" w:hAnsi="Cambria Math"/>
              </w:rPr>
              <m:t>water</m:t>
            </m:r>
          </m:sub>
        </m:sSub>
      </m:oMath>
      <w:r w:rsidRPr="00F565BA">
        <w:tab/>
        <w:t>=</w:t>
      </w:r>
      <w:r w:rsidRPr="00F565BA">
        <w:tab/>
      </w:r>
      <w:r>
        <w:t>Density of water</w:t>
      </w:r>
    </w:p>
    <w:p w14:paraId="5AA760ED"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m</m:t>
            </m:r>
          </m:e>
          <m:sub>
            <m:r>
              <w:rPr>
                <w:rFonts w:ascii="Cambria Math" w:hAnsi="Cambria Math"/>
              </w:rPr>
              <m:t>R</m:t>
            </m:r>
          </m:sub>
        </m:sSub>
      </m:oMath>
      <w:r>
        <w:tab/>
        <w:t>=</w:t>
      </w:r>
      <w:r>
        <w:tab/>
        <w:t>mass of the rocket</w:t>
      </w:r>
    </w:p>
    <w:p w14:paraId="623E45CD" w14:textId="77777777" w:rsidR="001A0017" w:rsidRDefault="001A0017" w:rsidP="001A0017">
      <w:pPr>
        <w:widowControl w:val="0"/>
        <w:tabs>
          <w:tab w:val="left" w:pos="864"/>
          <w:tab w:val="left" w:pos="1152"/>
        </w:tabs>
      </w:pPr>
      <m:oMath>
        <m:r>
          <w:rPr>
            <w:rFonts w:ascii="Cambria Math" w:hAnsi="Cambria Math"/>
          </w:rPr>
          <m:t>a</m:t>
        </m:r>
      </m:oMath>
      <w:r>
        <w:tab/>
        <w:t>=</w:t>
      </w:r>
      <w:r>
        <w:tab/>
        <w:t xml:space="preserve">acceleration of the rocket, with a vector component in the x and z direction </w:t>
      </w:r>
    </w:p>
    <w:p w14:paraId="0A08C449" w14:textId="77777777" w:rsidR="001A0017" w:rsidRDefault="001A0017" w:rsidP="001A0017">
      <w:pPr>
        <w:widowControl w:val="0"/>
        <w:tabs>
          <w:tab w:val="left" w:pos="864"/>
          <w:tab w:val="left" w:pos="1152"/>
        </w:tabs>
      </w:pPr>
      <w:r w:rsidRPr="00DA4A28">
        <w:rPr>
          <w:i/>
        </w:rPr>
        <w:t>D</w:t>
      </w:r>
      <w:r w:rsidRPr="00F565BA">
        <w:tab/>
        <w:t>=</w:t>
      </w:r>
      <w:r w:rsidRPr="00F565BA">
        <w:tab/>
      </w:r>
      <w:r>
        <w:t>Drag, with a vector component in the x and z direction</w:t>
      </w:r>
    </w:p>
    <w:p w14:paraId="0D5ECCD6" w14:textId="77777777" w:rsidR="001A0017" w:rsidRPr="00F565BA" w:rsidRDefault="001A0017" w:rsidP="001A0017">
      <w:pPr>
        <w:widowControl w:val="0"/>
        <w:tabs>
          <w:tab w:val="left" w:pos="864"/>
          <w:tab w:val="left" w:pos="1152"/>
        </w:tabs>
      </w:pPr>
      <w:r w:rsidRPr="00DA4A28">
        <w:rPr>
          <w:i/>
        </w:rPr>
        <w:t>T</w:t>
      </w:r>
      <w:r>
        <w:tab/>
        <w:t>=    Thrust, with a vector component in the x and z direction</w:t>
      </w:r>
    </w:p>
    <w:p w14:paraId="08E4D695" w14:textId="77777777" w:rsidR="001A0017" w:rsidRPr="00F565BA" w:rsidRDefault="001A0017" w:rsidP="001A0017">
      <w:pPr>
        <w:widowControl w:val="0"/>
        <w:tabs>
          <w:tab w:val="left" w:pos="864"/>
          <w:tab w:val="left" w:pos="1152"/>
        </w:tabs>
      </w:pPr>
      <w:r>
        <w:rPr>
          <w:i/>
        </w:rPr>
        <w:t>h</w:t>
      </w:r>
      <w:r w:rsidRPr="00F565BA">
        <w:rPr>
          <w:i/>
        </w:rPr>
        <w:tab/>
      </w:r>
      <w:r w:rsidRPr="00F565BA">
        <w:t>=</w:t>
      </w:r>
      <w:r w:rsidRPr="00F565BA">
        <w:tab/>
      </w:r>
      <w:r>
        <w:t>heading of the rocket</w:t>
      </w:r>
    </w:p>
    <w:p w14:paraId="4E08C561" w14:textId="77777777" w:rsidR="001A0017" w:rsidRDefault="001A0017" w:rsidP="001A0017">
      <w:pPr>
        <w:widowControl w:val="0"/>
        <w:tabs>
          <w:tab w:val="left" w:pos="864"/>
          <w:tab w:val="left" w:pos="1152"/>
        </w:tabs>
      </w:pPr>
      <w:r>
        <w:rPr>
          <w:i/>
        </w:rPr>
        <w:t>q</w:t>
      </w:r>
      <w:r w:rsidRPr="00F565BA">
        <w:rPr>
          <w:vertAlign w:val="subscript"/>
        </w:rPr>
        <w:tab/>
      </w:r>
      <w:r w:rsidRPr="00F565BA">
        <w:t>=</w:t>
      </w:r>
      <w:r w:rsidRPr="00F565BA">
        <w:tab/>
      </w:r>
      <w:r>
        <w:t xml:space="preserve">dynamic pressure </w:t>
      </w:r>
    </w:p>
    <w:p w14:paraId="4188FD5E"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m</m:t>
            </m:r>
          </m:e>
          <m:sub>
            <m:r>
              <w:rPr>
                <w:rFonts w:ascii="Cambria Math" w:hAnsi="Cambria Math"/>
              </w:rPr>
              <m:t>air</m:t>
            </m:r>
          </m:sub>
        </m:sSub>
      </m:oMath>
      <w:r w:rsidRPr="00F565BA">
        <w:tab/>
        <w:t>=</w:t>
      </w:r>
      <w:r w:rsidRPr="00F565BA">
        <w:tab/>
      </w:r>
      <w:r>
        <w:t>mass of air in the bottle</w:t>
      </w:r>
    </w:p>
    <w:p w14:paraId="3F6CE4E7"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P</m:t>
            </m:r>
          </m:e>
          <m:sub>
            <m:r>
              <w:rPr>
                <w:rFonts w:ascii="Cambria Math" w:hAnsi="Cambria Math"/>
              </w:rPr>
              <m:t>air</m:t>
            </m:r>
          </m:sub>
        </m:sSub>
      </m:oMath>
      <w:r w:rsidRPr="00F565BA">
        <w:tab/>
        <w:t>=</w:t>
      </w:r>
      <w:r w:rsidRPr="00F565BA">
        <w:tab/>
      </w:r>
      <w:r>
        <w:t xml:space="preserve">Initial Pressure inside the bottle </w:t>
      </w:r>
    </w:p>
    <w:p w14:paraId="4F963F05"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T</m:t>
            </m:r>
          </m:e>
          <m:sub>
            <m:r>
              <w:rPr>
                <w:rFonts w:ascii="Cambria Math" w:hAnsi="Cambria Math"/>
              </w:rPr>
              <m:t>air</m:t>
            </m:r>
          </m:sub>
        </m:sSub>
      </m:oMath>
      <w:r>
        <w:tab/>
        <w:t>=</w:t>
      </w:r>
      <w:r>
        <w:tab/>
        <w:t xml:space="preserve">Initial Temperature inside the bottle </w:t>
      </w:r>
    </w:p>
    <w:p w14:paraId="51FC7922" w14:textId="77777777" w:rsidR="001A0017" w:rsidRDefault="001A0017" w:rsidP="001A0017">
      <w:pPr>
        <w:widowControl w:val="0"/>
        <w:tabs>
          <w:tab w:val="left" w:pos="864"/>
          <w:tab w:val="left" w:pos="1152"/>
        </w:tabs>
      </w:pPr>
      <m:oMath>
        <m:acc>
          <m:accPr>
            <m:chr m:val="̇"/>
            <m:ctrlPr>
              <w:rPr>
                <w:rFonts w:ascii="Cambria Math" w:hAnsi="Cambria Math"/>
                <w:i/>
              </w:rPr>
            </m:ctrlPr>
          </m:accPr>
          <m:e>
            <m:r>
              <w:rPr>
                <w:rFonts w:ascii="Cambria Math" w:hAnsi="Cambria Math"/>
              </w:rPr>
              <m:t>m</m:t>
            </m:r>
          </m:e>
        </m:acc>
      </m:oMath>
      <w:r>
        <w:tab/>
        <w:t>=</w:t>
      </w:r>
      <w:r>
        <w:tab/>
        <w:t xml:space="preserve">Mass flow rate out the throat of the bottle </w:t>
      </w:r>
    </w:p>
    <w:p w14:paraId="5DBFF0C8"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Pr="00F565BA">
        <w:tab/>
        <w:t>=</w:t>
      </w:r>
      <w:r w:rsidRPr="00F565BA">
        <w:tab/>
      </w:r>
      <w:r>
        <w:t>Velocity of the exhaust</w:t>
      </w:r>
    </w:p>
    <w:p w14:paraId="278503EC"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   Throat Area</w:t>
      </w:r>
    </w:p>
    <w:p w14:paraId="34F4315A"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Pr="00F565BA">
        <w:rPr>
          <w:i/>
        </w:rPr>
        <w:tab/>
      </w:r>
      <w:r w:rsidRPr="00F565BA">
        <w:t>=</w:t>
      </w:r>
      <w:r w:rsidRPr="00F565BA">
        <w:tab/>
      </w:r>
      <w:r>
        <w:t>Ambient Pressure</w:t>
      </w:r>
    </w:p>
    <w:p w14:paraId="17162184" w14:textId="77777777" w:rsidR="001A0017" w:rsidRDefault="001A0017" w:rsidP="001A0017">
      <w:pPr>
        <w:widowControl w:val="0"/>
        <w:tabs>
          <w:tab w:val="left" w:pos="864"/>
          <w:tab w:val="left" w:pos="1152"/>
        </w:tabs>
      </w:pPr>
      <w:r>
        <w:rPr>
          <w:i/>
        </w:rPr>
        <w:t>t</w:t>
      </w:r>
      <w:r w:rsidRPr="00F565BA">
        <w:rPr>
          <w:vertAlign w:val="subscript"/>
        </w:rPr>
        <w:tab/>
      </w:r>
      <w:r w:rsidRPr="00F565BA">
        <w:t>=</w:t>
      </w:r>
      <w:r w:rsidRPr="00F565BA">
        <w:tab/>
      </w:r>
      <w:r>
        <w:t>Time</w:t>
      </w:r>
    </w:p>
    <w:p w14:paraId="471073EF"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F565BA">
        <w:tab/>
        <w:t>=</w:t>
      </w:r>
      <w:r w:rsidRPr="00F565BA">
        <w:tab/>
      </w:r>
      <w:r>
        <w:t>mass of the empty bottle</w:t>
      </w:r>
    </w:p>
    <w:p w14:paraId="5D3C6D64"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P</m:t>
            </m:r>
          </m:e>
          <m:sub>
            <m:r>
              <w:rPr>
                <w:rFonts w:ascii="Cambria Math" w:hAnsi="Cambria Math"/>
              </w:rPr>
              <m:t>end</m:t>
            </m:r>
          </m:sub>
        </m:sSub>
      </m:oMath>
      <w:r w:rsidRPr="00F565BA">
        <w:tab/>
        <w:t>=</w:t>
      </w:r>
      <w:r w:rsidRPr="00F565BA">
        <w:tab/>
      </w:r>
      <w:r>
        <w:t>Pressure at the time all water expelled</w:t>
      </w:r>
    </w:p>
    <w:p w14:paraId="723D7FCC"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T</m:t>
            </m:r>
          </m:e>
          <m:sub>
            <m:r>
              <w:rPr>
                <w:rFonts w:ascii="Cambria Math" w:hAnsi="Cambria Math"/>
              </w:rPr>
              <m:t>end</m:t>
            </m:r>
          </m:sub>
        </m:sSub>
      </m:oMath>
      <w:r>
        <w:tab/>
        <w:t>=</w:t>
      </w:r>
      <w:r>
        <w:tab/>
        <w:t>Temperature at the time all water expelled</w:t>
      </w:r>
    </w:p>
    <w:p w14:paraId="3C5CB995"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P</m:t>
            </m:r>
          </m:e>
          <m:sub>
            <m:r>
              <w:rPr>
                <w:rFonts w:ascii="Cambria Math" w:hAnsi="Cambria Math"/>
              </w:rPr>
              <m:t>c</m:t>
            </m:r>
          </m:sub>
        </m:sSub>
      </m:oMath>
      <w:r>
        <w:tab/>
        <w:t>=</w:t>
      </w:r>
      <w:r>
        <w:tab/>
        <w:t xml:space="preserve">Critical Pressure </w:t>
      </w:r>
    </w:p>
    <w:p w14:paraId="4C48685D"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Pr="00F565BA">
        <w:tab/>
        <w:t>=</w:t>
      </w:r>
      <w:r w:rsidRPr="00F565BA">
        <w:tab/>
      </w:r>
      <w:r>
        <w:t>Mach exit</w:t>
      </w:r>
    </w:p>
    <w:p w14:paraId="10D88C75"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V</m:t>
            </m:r>
          </m:e>
          <m:sub>
            <m:r>
              <w:rPr>
                <w:rFonts w:ascii="Cambria Math" w:hAnsi="Cambria Math"/>
              </w:rPr>
              <m:t>exit</m:t>
            </m:r>
          </m:sub>
        </m:sSub>
      </m:oMath>
      <w:r>
        <w:tab/>
        <w:t>=   Exit Velocity</w:t>
      </w:r>
    </w:p>
    <w:p w14:paraId="5E9121B8" w14:textId="77777777" w:rsidR="001A0017" w:rsidRPr="00F565BA" w:rsidRDefault="001A0017" w:rsidP="001A0017">
      <w:pPr>
        <w:widowControl w:val="0"/>
        <w:tabs>
          <w:tab w:val="left" w:pos="864"/>
          <w:tab w:val="left" w:pos="1152"/>
        </w:tabs>
      </w:pPr>
      <m:oMath>
        <m:r>
          <w:rPr>
            <w:rFonts w:ascii="Cambria Math" w:hAnsi="Cambria Math"/>
          </w:rPr>
          <m:t>θ</m:t>
        </m:r>
      </m:oMath>
      <w:r w:rsidRPr="00F565BA">
        <w:rPr>
          <w:i/>
        </w:rPr>
        <w:tab/>
      </w:r>
      <w:r w:rsidRPr="00F565BA">
        <w:t>=</w:t>
      </w:r>
      <w:r w:rsidRPr="00F565BA">
        <w:tab/>
      </w:r>
      <w:r>
        <w:t>launch angle</w:t>
      </w:r>
    </w:p>
    <w:p w14:paraId="00C7790C" w14:textId="77777777" w:rsidR="001A0017" w:rsidRDefault="001A0017" w:rsidP="001A0017">
      <w:pPr>
        <w:widowControl w:val="0"/>
        <w:tabs>
          <w:tab w:val="left" w:pos="864"/>
          <w:tab w:val="left" w:pos="1152"/>
        </w:tabs>
      </w:pPr>
      <w:r>
        <w:rPr>
          <w:i/>
        </w:rPr>
        <w:t>V</w:t>
      </w:r>
      <w:r>
        <w:rPr>
          <w:i/>
          <w:vertAlign w:val="subscript"/>
        </w:rPr>
        <w:t>i</w:t>
      </w:r>
      <w:r w:rsidRPr="00F565BA">
        <w:rPr>
          <w:vertAlign w:val="subscript"/>
        </w:rPr>
        <w:tab/>
      </w:r>
      <w:r w:rsidRPr="00F565BA">
        <w:t>=</w:t>
      </w:r>
      <w:r w:rsidRPr="00F565BA">
        <w:tab/>
      </w:r>
      <w:r>
        <w:t>Initial velocity (0)</w:t>
      </w:r>
    </w:p>
    <w:p w14:paraId="7F7B75BB"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D</m:t>
            </m:r>
          </m:e>
          <m:sub>
            <m:r>
              <w:rPr>
                <w:rFonts w:ascii="Cambria Math" w:hAnsi="Cambria Math"/>
              </w:rPr>
              <m:t>Throat</m:t>
            </m:r>
          </m:sub>
        </m:sSub>
      </m:oMath>
      <w:r w:rsidRPr="00F565BA">
        <w:tab/>
        <w:t>=</w:t>
      </w:r>
      <w:r w:rsidRPr="00F565BA">
        <w:tab/>
      </w:r>
      <w:r>
        <w:t>diameter of the throat</w:t>
      </w:r>
    </w:p>
    <w:p w14:paraId="3E6085DD" w14:textId="77777777" w:rsidR="001A0017" w:rsidRPr="00F565BA"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D</m:t>
            </m:r>
          </m:e>
          <m:sub>
            <m:r>
              <w:rPr>
                <w:rFonts w:ascii="Cambria Math" w:hAnsi="Cambria Math"/>
              </w:rPr>
              <m:t>Bottle</m:t>
            </m:r>
          </m:sub>
        </m:sSub>
      </m:oMath>
      <w:r w:rsidRPr="00F565BA">
        <w:tab/>
        <w:t>=</w:t>
      </w:r>
      <w:r w:rsidRPr="00F565BA">
        <w:tab/>
      </w:r>
      <w:r>
        <w:t>diameter of the bottle</w:t>
      </w:r>
    </w:p>
    <w:p w14:paraId="17FC4920" w14:textId="77777777" w:rsidR="001A0017" w:rsidRPr="00F565BA" w:rsidRDefault="001A0017" w:rsidP="001A0017">
      <w:pPr>
        <w:widowControl w:val="0"/>
        <w:tabs>
          <w:tab w:val="left" w:pos="864"/>
          <w:tab w:val="left" w:pos="1152"/>
        </w:tabs>
      </w:pPr>
      <m:oMath>
        <m:r>
          <w:rPr>
            <w:rFonts w:ascii="Cambria Math" w:hAnsi="Cambria Math"/>
          </w:rPr>
          <m:t>R</m:t>
        </m:r>
      </m:oMath>
      <w:r>
        <w:tab/>
        <w:t>=</w:t>
      </w:r>
      <w:r>
        <w:tab/>
        <w:t>gas constant of air</w:t>
      </w:r>
    </w:p>
    <w:p w14:paraId="448E224C"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x</m:t>
            </m:r>
          </m:e>
          <m:sub>
            <m:r>
              <w:rPr>
                <w:rFonts w:ascii="Cambria Math" w:hAnsi="Cambria Math"/>
              </w:rPr>
              <m:t>0</m:t>
            </m:r>
          </m:sub>
        </m:sSub>
      </m:oMath>
      <w:r>
        <w:tab/>
        <w:t>=</w:t>
      </w:r>
      <w:r>
        <w:tab/>
        <w:t>Initial Horizontal Distance</w:t>
      </w:r>
    </w:p>
    <w:p w14:paraId="1BC69700"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y</m:t>
            </m:r>
          </m:e>
          <m:sub>
            <m:r>
              <w:rPr>
                <w:rFonts w:ascii="Cambria Math" w:hAnsi="Cambria Math"/>
              </w:rPr>
              <m:t>o</m:t>
            </m:r>
          </m:sub>
        </m:sSub>
      </m:oMath>
      <w:r>
        <w:t xml:space="preserve"> </w:t>
      </w:r>
      <w:r>
        <w:tab/>
        <w:t>=</w:t>
      </w:r>
      <w:r>
        <w:tab/>
        <w:t>Initial Vertical Distance</w:t>
      </w:r>
    </w:p>
    <w:p w14:paraId="2C9BA93A" w14:textId="77777777" w:rsidR="001A0017" w:rsidRDefault="001A0017" w:rsidP="001A0017">
      <w:pPr>
        <w:widowControl w:val="0"/>
        <w:tabs>
          <w:tab w:val="left" w:pos="864"/>
          <w:tab w:val="left" w:pos="1152"/>
        </w:tabs>
      </w:pP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w:t>
      </w:r>
      <w:r>
        <w:tab/>
        <w:t>=</w:t>
      </w:r>
      <w:r>
        <w:tab/>
        <w:t>Length of test stand</w:t>
      </w:r>
    </w:p>
    <w:p w14:paraId="5E43F171" w14:textId="214D1FBE" w:rsid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lastRenderedPageBreak/>
        <w:t xml:space="preserve"> Introduction</w:t>
      </w:r>
    </w:p>
    <w:p w14:paraId="5343BDA0" w14:textId="77777777" w:rsidR="0085454B" w:rsidRDefault="0085454B" w:rsidP="0085454B">
      <w:pPr>
        <w:ind w:firstLine="180"/>
      </w:pPr>
      <w:r>
        <w:t xml:space="preserve">For the purposes of this project, certain parameters are analyzed computationally to understand the workings of a bottle rocket. The main purpose of this project is to develop a functional understanding of the dependence of bottle rocket flight on design parameters such as initial mass of water, launch angle, initial air pressure, and drag coefficient, in order to prepare for the Bottle Rocket lab in ASEN 2004. A MATLAB code was developed using a set of verification case variable values to simulate flight and find a set of parameters that would result in the rocket landing within 1 meter of a </w:t>
      </w:r>
      <w:proofErr w:type="gramStart"/>
      <w:r>
        <w:t>75 meter</w:t>
      </w:r>
      <w:proofErr w:type="gramEnd"/>
      <w:r>
        <w:t xml:space="preserve"> target.</w:t>
      </w:r>
    </w:p>
    <w:p w14:paraId="68CE7B51" w14:textId="77777777" w:rsidR="0085454B" w:rsidRDefault="0085454B" w:rsidP="0085454B">
      <w:pPr>
        <w:keepNext/>
        <w:ind w:firstLine="180"/>
      </w:pPr>
      <w:r>
        <w:t>The trajectory of a bottle rocket stems from Newton’s laws of motion. Looking at motion in two dimensions (horizontal = x and vertical = z) the sum of the forces is given by:</w:t>
      </w:r>
    </w:p>
    <w:p w14:paraId="545DAFB6" w14:textId="77777777" w:rsidR="0085454B" w:rsidRDefault="0085454B" w:rsidP="0085454B">
      <w:pPr>
        <w:keepNext/>
        <w:ind w:firstLine="180"/>
      </w:pPr>
      <m:oMathPara>
        <m:oMath>
          <m:nary>
            <m:naryPr>
              <m:chr m:val="∑"/>
              <m:limLoc m:val="undOvr"/>
              <m:subHide m:val="1"/>
              <m:supHide m:val="1"/>
              <m:ctrlPr>
                <w:rPr>
                  <w:rFonts w:ascii="Cambria Math" w:hAnsi="Cambria Math"/>
                  <w:i/>
                </w:rPr>
              </m:ctrlPr>
            </m:naryPr>
            <m:sub/>
            <m:sup/>
            <m:e>
              <m:r>
                <w:rPr>
                  <w:rFonts w:ascii="Cambria Math" w:hAnsi="Cambria Math"/>
                </w:rPr>
                <m:t>Forces</m:t>
              </m:r>
            </m:e>
          </m:nary>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g</m:t>
              </m:r>
            </m:e>
          </m:acc>
          <m:r>
            <m:rPr>
              <m:sty m:val="p"/>
            </m:rPr>
            <w:rPr>
              <w:rFonts w:ascii="Cambria Math" w:hAnsi="Cambria Math"/>
            </w:rPr>
            <w:br/>
          </m:r>
        </m:oMath>
      </m:oMathPara>
      <w:r>
        <w:t xml:space="preserve">where drag force is </w:t>
      </w:r>
      <w:proofErr w:type="gramStart"/>
      <w:r>
        <w:t>given  by</w:t>
      </w:r>
      <w:proofErr w:type="gramEnd"/>
      <w:r>
        <w:t>:</w:t>
      </w:r>
    </w:p>
    <w:p w14:paraId="292AB86D" w14:textId="77777777" w:rsidR="0085454B" w:rsidRDefault="0085454B" w:rsidP="0085454B">
      <w:pPr>
        <w:keepNext/>
        <w:ind w:firstLine="180"/>
      </w:pPr>
      <m:oMathPara>
        <m:oMath>
          <m:r>
            <w:rPr>
              <w:rFonts w:ascii="Cambria Math" w:hAnsi="Cambria Math"/>
            </w:rPr>
            <m:t xml:space="preserve">D=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a</m:t>
                  </m:r>
                </m:sub>
              </m:sSub>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B</m:t>
              </m:r>
            </m:sub>
          </m:sSub>
          <m:r>
            <m:rPr>
              <m:sty m:val="p"/>
            </m:rPr>
            <w:rPr>
              <w:rFonts w:ascii="Cambria Math" w:hAnsi="Cambria Math"/>
            </w:rPr>
            <w:br/>
          </m:r>
        </m:oMath>
      </m:oMathPara>
      <w:r>
        <w:t>Applying the laws of thermodynamics, the initial mass of the rocket, given by:</w:t>
      </w:r>
    </w:p>
    <w:p w14:paraId="66F2093C" w14:textId="77777777" w:rsidR="0085454B" w:rsidRDefault="0085454B" w:rsidP="0085454B">
      <w:pPr>
        <w:keepNext/>
        <w:ind w:firstLine="180"/>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air</m:t>
                  </m:r>
                </m:sub>
              </m:sSub>
              <m:sSub>
                <m:sSubPr>
                  <m:ctrlPr>
                    <w:rPr>
                      <w:rFonts w:ascii="Cambria Math" w:hAnsi="Cambria Math"/>
                      <w:i/>
                    </w:rPr>
                  </m:ctrlPr>
                </m:sSubPr>
                <m:e>
                  <m:r>
                    <w:rPr>
                      <w:rFonts w:ascii="Cambria Math" w:hAnsi="Cambria Math"/>
                    </w:rPr>
                    <m:t>v</m:t>
                  </m:r>
                </m:e>
                <m:sub>
                  <m:r>
                    <w:rPr>
                      <w:rFonts w:ascii="Cambria Math" w:hAnsi="Cambria Math"/>
                    </w:rPr>
                    <m:t>air</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air</m:t>
                  </m:r>
                </m:sub>
              </m:sSub>
            </m:den>
          </m:f>
          <m:r>
            <m:rPr>
              <m:sty m:val="p"/>
            </m:rPr>
            <w:rPr>
              <w:rFonts w:ascii="Cambria Math" w:hAnsi="Cambria Math"/>
            </w:rPr>
            <w:br/>
          </m:r>
        </m:oMath>
      </m:oMathPara>
      <w:r>
        <w:t>will help give a starting point for the mass of the rocket before water and air are expelled out of the throat. Thrust occurs in two phases: 1. Before water is exhausted and 2. After water is exhausted.</w:t>
      </w:r>
    </w:p>
    <w:p w14:paraId="6E592241" w14:textId="77777777" w:rsidR="0085454B" w:rsidRDefault="0085454B" w:rsidP="0085454B">
      <w:pPr>
        <w:keepNext/>
        <w:ind w:firstLine="180"/>
      </w:pPr>
    </w:p>
    <w:p w14:paraId="6C84012F" w14:textId="77777777" w:rsidR="0085454B" w:rsidRDefault="0085454B" w:rsidP="0085454B">
      <w:pPr>
        <w:keepNext/>
        <w:ind w:firstLine="180"/>
      </w:pPr>
      <w:r>
        <w:t>During phase one, the mass of the air is held constant, but its volume increases as water is expelled, leading to an inverse relationship between air volume and air density. During flight air flow and expansion are assumed to be isentropic and frictionless, allowing the use of isentropic relations.</w:t>
      </w:r>
    </w:p>
    <w:p w14:paraId="1F2E65BB" w14:textId="77777777" w:rsidR="0085454B" w:rsidRDefault="0085454B" w:rsidP="0085454B">
      <w:pPr>
        <w:keepNext/>
      </w:pPr>
      <m:oMathPara>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air</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air</m:t>
                      </m:r>
                    </m:sub>
                  </m:sSub>
                </m:num>
                <m:den>
                  <m:r>
                    <w:rPr>
                      <w:rFonts w:ascii="Cambria Math" w:hAnsi="Cambria Math"/>
                    </w:rPr>
                    <m:t>v</m:t>
                  </m:r>
                </m:den>
              </m:f>
              <m:r>
                <w:rPr>
                  <w:rFonts w:ascii="Cambria Math" w:hAnsi="Cambria Math"/>
                </w:rPr>
                <m:t>)</m:t>
              </m:r>
            </m:e>
            <m:sup>
              <m:r>
                <w:rPr>
                  <w:rFonts w:ascii="Cambria Math" w:hAnsi="Cambria Math"/>
                </w:rPr>
                <m:t>γ</m:t>
              </m:r>
            </m:sup>
          </m:sSup>
          <m:r>
            <m:rPr>
              <m:sty m:val="p"/>
            </m:rPr>
            <w:rPr>
              <w:rFonts w:ascii="Cambria Math" w:hAnsi="Cambria Math"/>
            </w:rPr>
            <w:br/>
          </m:r>
        </m:oMath>
      </m:oMathPara>
      <w:r>
        <w:t>In order to find thrust in this phase, mass flow rate is calculated using:</w:t>
      </w:r>
    </w:p>
    <w:p w14:paraId="520181F0" w14:textId="77777777" w:rsidR="0085454B" w:rsidRDefault="0085454B" w:rsidP="0085454B">
      <w:pPr>
        <w:keepNext/>
        <w:ind w:firstLine="180"/>
      </w:pPr>
      <m:oMathPara>
        <m:oMathParaPr>
          <m:jc m:val="center"/>
        </m:oMathParaPr>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w:br/>
          </m:r>
        </m:oMath>
      </m:oMathPara>
      <w:r>
        <w:t xml:space="preserve">With the assumption that water is incompressible, Bernoulli’s equation yields an exhaust velocity of: </w:t>
      </w:r>
      <w:r>
        <w:br/>
      </w: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e</m:t>
                          </m:r>
                        </m:sub>
                      </m:sSub>
                    </m:e>
                  </m:d>
                </m:num>
                <m:den>
                  <m:sSub>
                    <m:sSubPr>
                      <m:ctrlPr>
                        <w:rPr>
                          <w:rFonts w:ascii="Cambria Math" w:hAnsi="Cambria Math"/>
                          <w:i/>
                        </w:rPr>
                      </m:ctrlPr>
                    </m:sSubPr>
                    <m:e>
                      <m:r>
                        <w:rPr>
                          <w:rFonts w:ascii="Cambria Math" w:hAnsi="Cambria Math"/>
                        </w:rPr>
                        <m:t>ρ</m:t>
                      </m:r>
                    </m:e>
                    <m:sub>
                      <m:r>
                        <w:rPr>
                          <w:rFonts w:ascii="Cambria Math" w:hAnsi="Cambria Math"/>
                        </w:rPr>
                        <m:t>w</m:t>
                      </m:r>
                    </m:sub>
                  </m:sSub>
                </m:den>
              </m:f>
            </m:e>
          </m:rad>
        </m:oMath>
      </m:oMathPara>
    </w:p>
    <w:p w14:paraId="1EE2A736" w14:textId="77777777" w:rsidR="0085454B" w:rsidRDefault="0085454B" w:rsidP="0085454B">
      <w:pPr>
        <w:keepNext/>
      </w:pPr>
      <w:r>
        <w:t>Resulting in a thrust equation which is independent of liquid density:</w:t>
      </w:r>
    </w:p>
    <w:p w14:paraId="78357FFB" w14:textId="77777777" w:rsidR="0085454B" w:rsidRPr="00F73687" w:rsidRDefault="0085454B" w:rsidP="0085454B">
      <w:pPr>
        <w:keepNext/>
        <w:ind w:firstLine="180"/>
      </w:pPr>
      <w:r>
        <w:br/>
      </w:r>
      <m:oMathPara>
        <m:oMath>
          <m:r>
            <w:rPr>
              <w:rFonts w:ascii="Cambria Math" w:hAnsi="Cambria Math"/>
            </w:rPr>
            <m:t>F=</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m:t>
                  </m:r>
                </m:sub>
              </m:sSub>
            </m:e>
          </m:d>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77BB752" w14:textId="77777777" w:rsidR="0085454B" w:rsidRDefault="0085454B" w:rsidP="0085454B">
      <w:pPr>
        <w:keepNext/>
      </w:pPr>
      <w:r>
        <w:t>Another factor to be considered is the rate of volumetric flow, calculated within the ODE function, ending when all of the water has been expelled.</w:t>
      </w:r>
    </w:p>
    <w:p w14:paraId="20349770" w14:textId="77777777" w:rsidR="0085454B" w:rsidRDefault="0085454B" w:rsidP="0085454B">
      <w:pPr>
        <w:keepNext/>
      </w:pPr>
      <w:r>
        <w:br/>
      </w: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t</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ρ</m:t>
                      </m:r>
                    </m:e>
                    <m:sub>
                      <m:r>
                        <w:rPr>
                          <w:rFonts w:ascii="Cambria Math" w:hAnsi="Cambria Math"/>
                        </w:rPr>
                        <m:t>w</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e>
          </m:rad>
          <m:r>
            <m:rPr>
              <m:sty m:val="p"/>
            </m:rPr>
            <w:rPr>
              <w:rFonts w:ascii="Cambria Math" w:hAnsi="Cambria Math"/>
            </w:rPr>
            <w:br/>
          </m:r>
        </m:oMath>
      </m:oMathPara>
      <w:r>
        <w:t xml:space="preserve">      </w:t>
      </w:r>
    </w:p>
    <w:p w14:paraId="1FB64725" w14:textId="77777777" w:rsidR="0085454B" w:rsidRDefault="0085454B" w:rsidP="0085454B">
      <w:pPr>
        <w:keepNex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t</m:t>
            </m:r>
          </m:sub>
        </m:sSub>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m:t>
                    </m:r>
                  </m:sub>
                </m:sSub>
              </m:e>
            </m:d>
          </m:e>
        </m:rad>
      </m:oMath>
      <w:r>
        <w:t xml:space="preserve"> </w:t>
      </w:r>
      <w:r>
        <w:t>will be integrated to find initial mass of the rocket:</w:t>
      </w:r>
    </w:p>
    <w:p w14:paraId="1CA26494" w14:textId="171D3317" w:rsidR="0085454B" w:rsidRDefault="0085454B" w:rsidP="0085454B">
      <w:pPr>
        <w:keepNext/>
        <w:jc w:val="center"/>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water</m:t>
              </m:r>
            </m:sub>
          </m:sSub>
        </m:oMath>
      </m:oMathPara>
    </w:p>
    <w:p w14:paraId="63CD2529" w14:textId="77777777" w:rsidR="0085454B" w:rsidRDefault="0085454B" w:rsidP="0085454B">
      <w:pPr>
        <w:keepNext/>
      </w:pPr>
      <w:r>
        <w:t xml:space="preserve">      For the second phase</w:t>
      </w:r>
      <w:r>
        <w:t>,</w:t>
      </w:r>
      <w:r>
        <w:t xml:space="preserve"> after the water is expelled, the volume of air remains constant but its mass decreases, therefore the dens</w:t>
      </w:r>
      <w:r>
        <w:t>ity is proportional to the mass:</w:t>
      </w:r>
    </w:p>
    <w:p w14:paraId="49812AAF" w14:textId="21E5BFD1" w:rsidR="0085454B" w:rsidRDefault="0085454B" w:rsidP="0085454B">
      <w:pPr>
        <w:keepNext/>
        <w:jc w:val="center"/>
      </w:pPr>
      <m:oMath>
        <m:sSub>
          <m:sSubPr>
            <m:ctrlPr>
              <w:rPr>
                <w:rFonts w:ascii="Cambria Math" w:hAnsi="Cambria Math"/>
                <w:i/>
              </w:rPr>
            </m:ctrlPr>
          </m:sSubPr>
          <m:e>
            <m:r>
              <w:rPr>
                <w:rFonts w:ascii="Cambria Math" w:hAnsi="Cambria Math"/>
              </w:rPr>
              <m:t>P</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air</m:t>
                        </m:r>
                      </m:sub>
                    </m:sSub>
                  </m:num>
                  <m:den>
                    <m:sSub>
                      <m:sSubPr>
                        <m:ctrlPr>
                          <w:rPr>
                            <w:rFonts w:ascii="Cambria Math" w:hAnsi="Cambria Math"/>
                            <w:i/>
                          </w:rPr>
                        </m:ctrlPr>
                      </m:sSubPr>
                      <m:e>
                        <m:r>
                          <w:rPr>
                            <w:rFonts w:ascii="Cambria Math" w:hAnsi="Cambria Math"/>
                          </w:rPr>
                          <m:t>v</m:t>
                        </m:r>
                      </m:e>
                      <m:sub>
                        <m:r>
                          <w:rPr>
                            <w:rFonts w:ascii="Cambria Math" w:hAnsi="Cambria Math"/>
                          </w:rPr>
                          <m:t>B</m:t>
                        </m:r>
                      </m:sub>
                    </m:sSub>
                  </m:den>
                </m:f>
              </m:e>
            </m:d>
          </m:e>
          <m:sup>
            <m:r>
              <w:rPr>
                <w:rFonts w:ascii="Cambria Math" w:hAnsi="Cambria Math"/>
              </w:rPr>
              <m:t>γ</m:t>
            </m:r>
          </m:sup>
        </m:sSup>
        <m:r>
          <w:rPr>
            <w:rFonts w:ascii="Cambria Math" w:hAnsi="Cambria Math"/>
          </w:rPr>
          <m:t xml:space="preserve"> </m:t>
        </m:r>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air</m:t>
                </m:r>
              </m:sub>
            </m:sSub>
          </m:e>
        </m:d>
      </m:oMath>
    </w:p>
    <w:p w14:paraId="1CF940C8" w14:textId="23FAE44D" w:rsidR="0085454B" w:rsidRDefault="0085454B" w:rsidP="0085454B">
      <w:pPr>
        <w:keepNext/>
      </w:pPr>
      <w:r>
        <w:t xml:space="preserve"> Critical pressure is defined as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e>
            </m:d>
          </m:e>
          <m:sup>
            <m:r>
              <w:rPr>
                <w:rFonts w:ascii="Cambria Math" w:hAnsi="Cambria Math"/>
              </w:rPr>
              <m:t>γ</m:t>
            </m:r>
            <m:d>
              <m:dPr>
                <m:ctrlPr>
                  <w:rPr>
                    <w:rFonts w:ascii="Cambria Math" w:hAnsi="Cambria Math"/>
                    <w:i/>
                  </w:rPr>
                </m:ctrlPr>
              </m:dPr>
              <m:e>
                <m:r>
                  <w:rPr>
                    <w:rFonts w:ascii="Cambria Math" w:hAnsi="Cambria Math"/>
                  </w:rPr>
                  <m:t>γ-1</m:t>
                </m:r>
              </m:e>
            </m:d>
          </m:sup>
        </m:sSup>
      </m:oMath>
      <w:r>
        <w:t xml:space="preserve"> </w:t>
      </w:r>
      <w:r>
        <w:t xml:space="preserve">. </w:t>
      </w:r>
      <w:r>
        <w:t xml:space="preserve">If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&gt;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the flow is choked and the exit velocity is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e</m:t>
                </m:r>
              </m:sub>
            </m:sSub>
          </m:e>
        </m:rad>
      </m:oMath>
      <w:r>
        <w:t>. I</w:t>
      </w:r>
      <w:r>
        <w:t xml:space="preserve">f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oMath>
      <w:r>
        <w:t xml:space="preserve"> the flow is not choked</w:t>
      </w:r>
      <w:r>
        <w:t>,</w:t>
      </w:r>
      <w:r>
        <w:t xml:space="preserve"> and the exit velocity is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e</m:t>
                </m:r>
              </m:sub>
            </m:sSub>
          </m:e>
        </m:rad>
      </m:oMath>
      <w:r>
        <w:t>.</w:t>
      </w:r>
      <w:r>
        <w:t xml:space="preserve"> </w:t>
      </w:r>
      <w:r>
        <w:t xml:space="preserve">With these conditions for pressure and exit velocities, thrust for both cases </w:t>
      </w:r>
      <w:proofErr w:type="gramStart"/>
      <w:r>
        <w:t>is</w:t>
      </w:r>
      <w:proofErr w:type="gramEnd"/>
      <w:r>
        <w:t xml:space="preserve"> given by:</w:t>
      </w:r>
      <w:r>
        <w:t xml:space="preserve"> </w:t>
      </w:r>
      <m:oMath>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t xml:space="preserve"> </w:t>
      </w:r>
      <w:r>
        <w:t xml:space="preserve">and total rocket mass decreases at a rate given </w:t>
      </w:r>
      <w:r>
        <w:lastRenderedPageBreak/>
        <w:t>by:</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R</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e</m:t>
                </m:r>
              </m:sub>
            </m:sSub>
          </m:e>
        </m:acc>
      </m:oMath>
      <w:r>
        <w:t>. The final part of the rocket’s flight is the ballistic</w:t>
      </w:r>
      <w:r>
        <w:t xml:space="preserve"> (free fall)</w:t>
      </w:r>
      <w:r>
        <w:t xml:space="preserve"> phase. Once the air pressure in the bottle falls to the ambient pressure, the thrust is zero and the rocket falls under the influence of gravity. </w:t>
      </w:r>
    </w:p>
    <w:p w14:paraId="50900C3B" w14:textId="77777777" w:rsidR="0085454B" w:rsidRDefault="0085454B" w:rsidP="0085454B">
      <w:pPr>
        <w:keepNext/>
        <w:spacing w:before="240" w:after="60"/>
        <w:jc w:val="center"/>
        <w:outlineLvl w:val="0"/>
        <w:rPr>
          <w:b/>
          <w:kern w:val="32"/>
          <w:sz w:val="22"/>
        </w:rPr>
      </w:pPr>
    </w:p>
    <w:p w14:paraId="1E6E4CDD" w14:textId="08877B40" w:rsidR="0085454B" w:rsidRPr="00F565BA" w:rsidRDefault="0085454B"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Methodology</w:t>
      </w:r>
    </w:p>
    <w:p w14:paraId="7EAA4A7D" w14:textId="77777777" w:rsidR="00F565BA" w:rsidRPr="00F565BA" w:rsidRDefault="00F565BA" w:rsidP="00F565BA"/>
    <w:p w14:paraId="65F8912C" w14:textId="4325CB12" w:rsidR="00F565BA" w:rsidRPr="002656D3" w:rsidRDefault="0000120E" w:rsidP="002656D3">
      <w:pPr>
        <w:keepNext/>
        <w:spacing w:before="240" w:after="60"/>
        <w:ind w:firstLine="180"/>
        <w:outlineLvl w:val="0"/>
        <w:rPr>
          <w:b/>
          <w:kern w:val="32"/>
          <w:sz w:val="22"/>
        </w:rPr>
      </w:pPr>
      <w:r w:rsidRPr="007E1526">
        <w:rPr>
          <w:kern w:val="32"/>
        </w:rPr>
        <w:t xml:space="preserve">The bottle rocket flight consists of three distinct phases: before water is exhausted, </w:t>
      </w:r>
      <w:r w:rsidR="009D75B4">
        <w:rPr>
          <w:kern w:val="32"/>
        </w:rPr>
        <w:t>before all air is exhausted,</w:t>
      </w:r>
      <w:r w:rsidRPr="007E1526">
        <w:rPr>
          <w:kern w:val="32"/>
        </w:rPr>
        <w:t xml:space="preserve"> and the ballistic phase</w:t>
      </w:r>
      <w:r w:rsidR="009D75B4">
        <w:rPr>
          <w:kern w:val="32"/>
        </w:rPr>
        <w:t xml:space="preserve"> with no thrust</w:t>
      </w:r>
      <w:r w:rsidRPr="007E1526">
        <w:rPr>
          <w:kern w:val="32"/>
        </w:rPr>
        <w:t>.</w:t>
      </w:r>
      <w:r w:rsidR="009D75B4">
        <w:rPr>
          <w:kern w:val="32"/>
        </w:rPr>
        <w:t xml:space="preserve"> In MATLAB, a main script was written to call a separate ODE function. Both were developed using the given verification test case.</w:t>
      </w:r>
      <w:r w:rsidRPr="007E1526">
        <w:rPr>
          <w:kern w:val="32"/>
        </w:rPr>
        <w:t xml:space="preserve"> </w:t>
      </w:r>
      <w:r w:rsidR="00DC4481">
        <w:rPr>
          <w:kern w:val="32"/>
        </w:rPr>
        <w:t>Both codes were started by defining all test case variables with their given values. In the first phase, pressure and mass flow must be solved.</w:t>
      </w:r>
      <w:r w:rsidRPr="007E1526">
        <w:rPr>
          <w:kern w:val="32"/>
        </w:rPr>
        <w:t xml:space="preserve"> </w:t>
      </w:r>
      <w:r>
        <w:rPr>
          <w:kern w:val="32"/>
        </w:rPr>
        <w:t xml:space="preserve">Therefore, </w:t>
      </w:r>
      <w:r w:rsidR="00DC4481">
        <w:rPr>
          <w:kern w:val="32"/>
        </w:rPr>
        <w:t>with thrust given by</w:t>
      </w:r>
      <w:r>
        <w:rPr>
          <w:kern w:val="32"/>
        </w:rPr>
        <w:t xml:space="preserve"> </w:t>
      </w:r>
      <m:oMath>
        <m:r>
          <w:rPr>
            <w:rFonts w:ascii="Cambria Math" w:hAnsi="Cambria Math"/>
            <w:kern w:val="32"/>
          </w:rPr>
          <m:t>F=</m:t>
        </m:r>
        <m:sSub>
          <m:sSubPr>
            <m:ctrlPr>
              <w:rPr>
                <w:rFonts w:ascii="Cambria Math" w:hAnsi="Cambria Math"/>
                <w:i/>
                <w:kern w:val="32"/>
              </w:rPr>
            </m:ctrlPr>
          </m:sSubPr>
          <m:e>
            <m:acc>
              <m:accPr>
                <m:chr m:val="̇"/>
                <m:ctrlPr>
                  <w:rPr>
                    <w:rFonts w:ascii="Cambria Math" w:hAnsi="Cambria Math"/>
                    <w:i/>
                    <w:kern w:val="32"/>
                  </w:rPr>
                </m:ctrlPr>
              </m:accPr>
              <m:e>
                <m:r>
                  <w:rPr>
                    <w:rFonts w:ascii="Cambria Math" w:hAnsi="Cambria Math"/>
                    <w:kern w:val="32"/>
                  </w:rPr>
                  <m:t>m</m:t>
                </m:r>
              </m:e>
            </m:acc>
            <m:r>
              <w:rPr>
                <w:rFonts w:ascii="Cambria Math" w:hAnsi="Cambria Math"/>
                <w:kern w:val="32"/>
              </w:rPr>
              <m:t>V</m:t>
            </m:r>
          </m:e>
          <m:sub>
            <m:r>
              <w:rPr>
                <w:rFonts w:ascii="Cambria Math" w:hAnsi="Cambria Math"/>
                <w:kern w:val="32"/>
              </w:rPr>
              <m:t>e</m:t>
            </m:r>
          </m:sub>
        </m:sSub>
        <m:r>
          <w:rPr>
            <w:rFonts w:ascii="Cambria Math" w:hAnsi="Cambria Math"/>
            <w:kern w:val="32"/>
          </w:rPr>
          <m:t>+</m:t>
        </m:r>
        <m:d>
          <m:dPr>
            <m:ctrlPr>
              <w:rPr>
                <w:rFonts w:ascii="Cambria Math" w:hAnsi="Cambria Math"/>
                <w:i/>
                <w:kern w:val="32"/>
              </w:rPr>
            </m:ctrlPr>
          </m:dPr>
          <m:e>
            <m:sSub>
              <m:sSubPr>
                <m:ctrlPr>
                  <w:rPr>
                    <w:rFonts w:ascii="Cambria Math" w:hAnsi="Cambria Math"/>
                    <w:i/>
                    <w:kern w:val="32"/>
                  </w:rPr>
                </m:ctrlPr>
              </m:sSubPr>
              <m:e>
                <m:r>
                  <w:rPr>
                    <w:rFonts w:ascii="Cambria Math" w:hAnsi="Cambria Math"/>
                    <w:kern w:val="32"/>
                  </w:rPr>
                  <m:t>P</m:t>
                </m:r>
              </m:e>
              <m:sub>
                <m:r>
                  <w:rPr>
                    <w:rFonts w:ascii="Cambria Math" w:hAnsi="Cambria Math"/>
                    <w:kern w:val="32"/>
                  </w:rPr>
                  <m:t>e</m:t>
                </m:r>
              </m:sub>
            </m:sSub>
            <m:r>
              <w:rPr>
                <w:rFonts w:ascii="Cambria Math" w:hAnsi="Cambria Math"/>
                <w:kern w:val="32"/>
              </w:rPr>
              <m:t>-</m:t>
            </m:r>
            <m:sSub>
              <m:sSubPr>
                <m:ctrlPr>
                  <w:rPr>
                    <w:rFonts w:ascii="Cambria Math" w:hAnsi="Cambria Math"/>
                    <w:i/>
                    <w:kern w:val="32"/>
                  </w:rPr>
                </m:ctrlPr>
              </m:sSubPr>
              <m:e>
                <m:r>
                  <w:rPr>
                    <w:rFonts w:ascii="Cambria Math" w:hAnsi="Cambria Math"/>
                    <w:kern w:val="32"/>
                  </w:rPr>
                  <m:t>P</m:t>
                </m:r>
              </m:e>
              <m:sub>
                <m:r>
                  <w:rPr>
                    <w:rFonts w:ascii="Cambria Math" w:hAnsi="Cambria Math"/>
                    <w:kern w:val="32"/>
                  </w:rPr>
                  <m:t>a</m:t>
                </m:r>
              </m:sub>
            </m:sSub>
          </m:e>
        </m:d>
        <m:sSub>
          <m:sSubPr>
            <m:ctrlPr>
              <w:rPr>
                <w:rFonts w:ascii="Cambria Math" w:hAnsi="Cambria Math"/>
                <w:i/>
                <w:kern w:val="32"/>
              </w:rPr>
            </m:ctrlPr>
          </m:sSubPr>
          <m:e>
            <m:r>
              <w:rPr>
                <w:rFonts w:ascii="Cambria Math" w:hAnsi="Cambria Math"/>
                <w:kern w:val="32"/>
              </w:rPr>
              <m:t>A</m:t>
            </m:r>
          </m:e>
          <m:sub>
            <m:r>
              <w:rPr>
                <w:rFonts w:ascii="Cambria Math" w:hAnsi="Cambria Math"/>
                <w:kern w:val="32"/>
              </w:rPr>
              <m:t>t</m:t>
            </m:r>
          </m:sub>
        </m:sSub>
      </m:oMath>
      <w:r>
        <w:rPr>
          <w:kern w:val="32"/>
        </w:rPr>
        <w:t xml:space="preserve"> and </w:t>
      </w:r>
      <m:oMath>
        <m:sSub>
          <m:sSubPr>
            <m:ctrlPr>
              <w:rPr>
                <w:rFonts w:ascii="Cambria Math" w:hAnsi="Cambria Math"/>
                <w:i/>
                <w:kern w:val="32"/>
              </w:rPr>
            </m:ctrlPr>
          </m:sSubPr>
          <m:e>
            <m:r>
              <w:rPr>
                <w:rFonts w:ascii="Cambria Math" w:hAnsi="Cambria Math"/>
                <w:kern w:val="32"/>
              </w:rPr>
              <m:t>P</m:t>
            </m:r>
          </m:e>
          <m:sub>
            <m:r>
              <w:rPr>
                <w:rFonts w:ascii="Cambria Math" w:hAnsi="Cambria Math"/>
                <w:kern w:val="32"/>
              </w:rPr>
              <m:t>e</m:t>
            </m:r>
          </m:sub>
        </m:sSub>
        <m:r>
          <w:rPr>
            <w:rFonts w:ascii="Cambria Math" w:hAnsi="Cambria Math"/>
            <w:kern w:val="32"/>
          </w:rPr>
          <m:t>=</m:t>
        </m:r>
        <m:sSub>
          <m:sSubPr>
            <m:ctrlPr>
              <w:rPr>
                <w:rFonts w:ascii="Cambria Math" w:hAnsi="Cambria Math"/>
                <w:i/>
                <w:kern w:val="32"/>
              </w:rPr>
            </m:ctrlPr>
          </m:sSubPr>
          <m:e>
            <m:r>
              <w:rPr>
                <w:rFonts w:ascii="Cambria Math" w:hAnsi="Cambria Math"/>
                <w:kern w:val="32"/>
              </w:rPr>
              <m:t>P</m:t>
            </m:r>
          </m:e>
          <m:sub>
            <m:r>
              <w:rPr>
                <w:rFonts w:ascii="Cambria Math" w:hAnsi="Cambria Math"/>
                <w:kern w:val="32"/>
              </w:rPr>
              <m:t>a</m:t>
            </m:r>
          </m:sub>
        </m:sSub>
        <m:r>
          <w:rPr>
            <w:rFonts w:ascii="Cambria Math" w:hAnsi="Cambria Math"/>
            <w:kern w:val="32"/>
          </w:rPr>
          <m:t>,</m:t>
        </m:r>
      </m:oMath>
      <w:r>
        <w:rPr>
          <w:kern w:val="32"/>
        </w:rPr>
        <w:t xml:space="preserve"> the thrust equation for the first phase becomes </w:t>
      </w:r>
      <m:oMath>
        <m:r>
          <w:rPr>
            <w:rFonts w:ascii="Cambria Math" w:hAnsi="Cambria Math"/>
            <w:kern w:val="32"/>
          </w:rPr>
          <m:t>F=</m:t>
        </m:r>
        <m:acc>
          <m:accPr>
            <m:chr m:val="̇"/>
            <m:ctrlPr>
              <w:rPr>
                <w:rFonts w:ascii="Cambria Math" w:hAnsi="Cambria Math"/>
                <w:i/>
                <w:kern w:val="32"/>
              </w:rPr>
            </m:ctrlPr>
          </m:accPr>
          <m:e>
            <m:r>
              <w:rPr>
                <w:rFonts w:ascii="Cambria Math" w:hAnsi="Cambria Math"/>
                <w:kern w:val="32"/>
              </w:rPr>
              <m:t>m</m:t>
            </m:r>
          </m:e>
        </m:acc>
        <m:sSub>
          <m:sSubPr>
            <m:ctrlPr>
              <w:rPr>
                <w:rFonts w:ascii="Cambria Math" w:hAnsi="Cambria Math"/>
                <w:i/>
                <w:kern w:val="32"/>
              </w:rPr>
            </m:ctrlPr>
          </m:sSubPr>
          <m:e>
            <m:r>
              <w:rPr>
                <w:rFonts w:ascii="Cambria Math" w:hAnsi="Cambria Math"/>
                <w:kern w:val="32"/>
              </w:rPr>
              <m:t>V</m:t>
            </m:r>
          </m:e>
          <m:sub>
            <m:r>
              <w:rPr>
                <w:rFonts w:ascii="Cambria Math" w:hAnsi="Cambria Math"/>
                <w:kern w:val="32"/>
              </w:rPr>
              <m:t>e</m:t>
            </m:r>
          </m:sub>
        </m:sSub>
      </m:oMath>
      <w:r w:rsidR="00DC4481">
        <w:rPr>
          <w:kern w:val="32"/>
        </w:rPr>
        <w:t>,</w:t>
      </w:r>
      <w:r>
        <w:rPr>
          <w:kern w:val="32"/>
        </w:rPr>
        <w:t xml:space="preserve"> </w:t>
      </w:r>
      <w:r w:rsidR="00DC4481">
        <w:rPr>
          <w:kern w:val="32"/>
        </w:rPr>
        <w:t>with exhaust velocity given by</w:t>
      </w:r>
      <w:r>
        <w:rPr>
          <w:kern w:val="32"/>
        </w:rPr>
        <w:t xml:space="preserve"> Bernoulli’s equation. </w:t>
      </w:r>
      <w:r w:rsidR="00DC4481">
        <w:rPr>
          <w:kern w:val="32"/>
        </w:rPr>
        <w:t xml:space="preserve">The </w:t>
      </w:r>
      <w:r>
        <w:rPr>
          <w:kern w:val="32"/>
        </w:rPr>
        <w:t>ODE function solves for the thrust F, the horizontal distance</w:t>
      </w:r>
      <w:r w:rsidR="00DF3421">
        <w:rPr>
          <w:kern w:val="32"/>
        </w:rPr>
        <w:t xml:space="preserve"> x,</w:t>
      </w:r>
      <w:r>
        <w:rPr>
          <w:kern w:val="32"/>
        </w:rPr>
        <w:t xml:space="preserve"> and vertical distance</w:t>
      </w:r>
      <w:r w:rsidR="00DF3421">
        <w:rPr>
          <w:kern w:val="32"/>
        </w:rPr>
        <w:t xml:space="preserve"> z</w:t>
      </w:r>
      <w:r>
        <w:rPr>
          <w:kern w:val="32"/>
        </w:rPr>
        <w:t>. In phase 2, the air expulsion stage</w:t>
      </w:r>
      <w:r w:rsidR="00DF3421">
        <w:rPr>
          <w:kern w:val="32"/>
        </w:rPr>
        <w:t>, the function solves for the p</w:t>
      </w:r>
      <w:r>
        <w:rPr>
          <w:kern w:val="32"/>
        </w:rPr>
        <w:t>ressure at the end of the phase (</w:t>
      </w:r>
      <m:oMath>
        <m:sSub>
          <m:sSubPr>
            <m:ctrlPr>
              <w:rPr>
                <w:rFonts w:ascii="Cambria Math" w:hAnsi="Cambria Math"/>
                <w:i/>
                <w:kern w:val="32"/>
              </w:rPr>
            </m:ctrlPr>
          </m:sSubPr>
          <m:e>
            <m:r>
              <w:rPr>
                <w:rFonts w:ascii="Cambria Math" w:hAnsi="Cambria Math"/>
                <w:kern w:val="32"/>
              </w:rPr>
              <m:t>P</m:t>
            </m:r>
          </m:e>
          <m:sub>
            <m:r>
              <w:rPr>
                <w:rFonts w:ascii="Cambria Math" w:hAnsi="Cambria Math"/>
                <w:kern w:val="32"/>
              </w:rPr>
              <m:t>end</m:t>
            </m:r>
          </m:sub>
        </m:sSub>
      </m:oMath>
      <w:r>
        <w:rPr>
          <w:kern w:val="32"/>
        </w:rPr>
        <w:t xml:space="preserve">) and the Temperature at the end of the phase </w:t>
      </w:r>
      <m:oMath>
        <m:r>
          <w:rPr>
            <w:rFonts w:ascii="Cambria Math" w:hAnsi="Cambria Math"/>
            <w:kern w:val="32"/>
          </w:rPr>
          <m:t>(</m:t>
        </m:r>
        <m:sSub>
          <m:sSubPr>
            <m:ctrlPr>
              <w:rPr>
                <w:rFonts w:ascii="Cambria Math" w:hAnsi="Cambria Math"/>
                <w:i/>
                <w:kern w:val="32"/>
              </w:rPr>
            </m:ctrlPr>
          </m:sSubPr>
          <m:e>
            <m:r>
              <w:rPr>
                <w:rFonts w:ascii="Cambria Math" w:hAnsi="Cambria Math"/>
                <w:kern w:val="32"/>
              </w:rPr>
              <m:t>T</m:t>
            </m:r>
          </m:e>
          <m:sub>
            <m:r>
              <w:rPr>
                <w:rFonts w:ascii="Cambria Math" w:hAnsi="Cambria Math"/>
                <w:kern w:val="32"/>
              </w:rPr>
              <m:t>end</m:t>
            </m:r>
          </m:sub>
        </m:sSub>
        <m:r>
          <w:rPr>
            <w:rFonts w:ascii="Cambria Math" w:hAnsi="Cambria Math"/>
            <w:kern w:val="32"/>
          </w:rPr>
          <m:t>)</m:t>
        </m:r>
      </m:oMath>
      <w:r>
        <w:rPr>
          <w:kern w:val="32"/>
        </w:rPr>
        <w:t xml:space="preserve">. </w:t>
      </w:r>
      <w:r w:rsidR="00DF3421">
        <w:rPr>
          <w:kern w:val="32"/>
        </w:rPr>
        <w:t>Because</w:t>
      </w:r>
      <w:r>
        <w:rPr>
          <w:kern w:val="32"/>
        </w:rPr>
        <w:t xml:space="preserve"> air expands isentropically</w:t>
      </w:r>
      <w:r w:rsidR="00DF3421">
        <w:rPr>
          <w:kern w:val="32"/>
        </w:rPr>
        <w:t>,</w:t>
      </w:r>
      <w:r>
        <w:rPr>
          <w:kern w:val="32"/>
        </w:rPr>
        <w:t xml:space="preserve"> the pressure at any time t is given by: </w:t>
      </w:r>
      <m:oMath>
        <m:f>
          <m:fPr>
            <m:ctrlPr>
              <w:rPr>
                <w:rFonts w:ascii="Cambria Math" w:hAnsi="Cambria Math"/>
                <w:i/>
                <w:kern w:val="32"/>
              </w:rPr>
            </m:ctrlPr>
          </m:fPr>
          <m:num>
            <m:r>
              <w:rPr>
                <w:rFonts w:ascii="Cambria Math" w:hAnsi="Cambria Math"/>
                <w:kern w:val="32"/>
              </w:rPr>
              <m:t>P</m:t>
            </m:r>
          </m:num>
          <m:den>
            <m:sSub>
              <m:sSubPr>
                <m:ctrlPr>
                  <w:rPr>
                    <w:rFonts w:ascii="Cambria Math" w:hAnsi="Cambria Math"/>
                    <w:i/>
                    <w:kern w:val="32"/>
                  </w:rPr>
                </m:ctrlPr>
              </m:sSubPr>
              <m:e>
                <m:r>
                  <w:rPr>
                    <w:rFonts w:ascii="Cambria Math" w:hAnsi="Cambria Math"/>
                    <w:kern w:val="32"/>
                  </w:rPr>
                  <m:t>P</m:t>
                </m:r>
              </m:e>
              <m:sub>
                <m:r>
                  <w:rPr>
                    <w:rFonts w:ascii="Cambria Math" w:hAnsi="Cambria Math"/>
                    <w:kern w:val="32"/>
                  </w:rPr>
                  <m:t>end</m:t>
                </m:r>
              </m:sub>
            </m:sSub>
          </m:den>
        </m:f>
        <m:r>
          <w:rPr>
            <w:rFonts w:ascii="Cambria Math" w:hAnsi="Cambria Math"/>
            <w:kern w:val="32"/>
          </w:rPr>
          <m:t>=</m:t>
        </m:r>
        <m:sSup>
          <m:sSupPr>
            <m:ctrlPr>
              <w:rPr>
                <w:rFonts w:ascii="Cambria Math" w:hAnsi="Cambria Math"/>
                <w:i/>
                <w:kern w:val="32"/>
              </w:rPr>
            </m:ctrlPr>
          </m:sSupPr>
          <m:e>
            <m:d>
              <m:dPr>
                <m:ctrlPr>
                  <w:rPr>
                    <w:rFonts w:ascii="Cambria Math" w:hAnsi="Cambria Math"/>
                    <w:i/>
                    <w:kern w:val="32"/>
                  </w:rPr>
                </m:ctrlPr>
              </m:dPr>
              <m:e>
                <m:f>
                  <m:fPr>
                    <m:ctrlPr>
                      <w:rPr>
                        <w:rFonts w:ascii="Cambria Math" w:hAnsi="Cambria Math"/>
                        <w:i/>
                        <w:kern w:val="32"/>
                      </w:rPr>
                    </m:ctrlPr>
                  </m:fPr>
                  <m:num>
                    <m:sSub>
                      <m:sSubPr>
                        <m:ctrlPr>
                          <w:rPr>
                            <w:rFonts w:ascii="Cambria Math" w:hAnsi="Cambria Math"/>
                            <w:i/>
                            <w:kern w:val="32"/>
                          </w:rPr>
                        </m:ctrlPr>
                      </m:sSubPr>
                      <m:e>
                        <m:r>
                          <w:rPr>
                            <w:rFonts w:ascii="Cambria Math" w:hAnsi="Cambria Math"/>
                            <w:kern w:val="32"/>
                          </w:rPr>
                          <m:t>m</m:t>
                        </m:r>
                      </m:e>
                      <m:sub>
                        <m:r>
                          <w:rPr>
                            <w:rFonts w:ascii="Cambria Math" w:hAnsi="Cambria Math"/>
                            <w:kern w:val="32"/>
                          </w:rPr>
                          <m:t>air</m:t>
                        </m:r>
                      </m:sub>
                    </m:sSub>
                  </m:num>
                  <m:den>
                    <m:sSup>
                      <m:sSupPr>
                        <m:ctrlPr>
                          <w:rPr>
                            <w:rFonts w:ascii="Cambria Math" w:hAnsi="Cambria Math"/>
                            <w:i/>
                            <w:kern w:val="32"/>
                          </w:rPr>
                        </m:ctrlPr>
                      </m:sSupPr>
                      <m:e>
                        <m:sSub>
                          <m:sSubPr>
                            <m:ctrlPr>
                              <w:rPr>
                                <w:rFonts w:ascii="Cambria Math" w:hAnsi="Cambria Math"/>
                                <w:i/>
                                <w:kern w:val="32"/>
                              </w:rPr>
                            </m:ctrlPr>
                          </m:sSubPr>
                          <m:e>
                            <m:r>
                              <w:rPr>
                                <w:rFonts w:ascii="Cambria Math" w:hAnsi="Cambria Math"/>
                                <w:kern w:val="32"/>
                              </w:rPr>
                              <m:t>m</m:t>
                            </m:r>
                          </m:e>
                          <m:sub>
                            <m:r>
                              <w:rPr>
                                <w:rFonts w:ascii="Cambria Math" w:hAnsi="Cambria Math"/>
                                <w:kern w:val="32"/>
                              </w:rPr>
                              <m:t>air</m:t>
                            </m:r>
                          </m:sub>
                        </m:sSub>
                      </m:e>
                      <m:sup>
                        <m:r>
                          <w:rPr>
                            <w:rFonts w:ascii="Cambria Math" w:hAnsi="Cambria Math"/>
                            <w:kern w:val="32"/>
                          </w:rPr>
                          <m:t>i</m:t>
                        </m:r>
                      </m:sup>
                    </m:sSup>
                  </m:den>
                </m:f>
              </m:e>
            </m:d>
          </m:e>
          <m:sup>
            <m:r>
              <w:rPr>
                <w:rFonts w:ascii="Cambria Math" w:hAnsi="Cambria Math"/>
                <w:kern w:val="32"/>
              </w:rPr>
              <m:t>γ</m:t>
            </m:r>
          </m:sup>
        </m:sSup>
        <m:r>
          <w:rPr>
            <w:rFonts w:ascii="Cambria Math" w:hAnsi="Cambria Math"/>
            <w:kern w:val="32"/>
          </w:rPr>
          <m:t xml:space="preserve">, </m:t>
        </m:r>
      </m:oMath>
      <w:r>
        <w:rPr>
          <w:kern w:val="32"/>
        </w:rPr>
        <w:t>and the</w:t>
      </w:r>
      <w:r w:rsidR="00DF3421">
        <w:rPr>
          <w:kern w:val="32"/>
        </w:rPr>
        <w:t xml:space="preserve"> and the critical pressure determines which case the code goes into.</w:t>
      </w:r>
      <w:r>
        <w:rPr>
          <w:kern w:val="32"/>
        </w:rPr>
        <w:t xml:space="preserve"> Th</w:t>
      </w:r>
      <w:r w:rsidR="00DF3421">
        <w:rPr>
          <w:kern w:val="32"/>
        </w:rPr>
        <w:t>e first case,</w:t>
      </w:r>
      <w:r>
        <w:rPr>
          <w:kern w:val="32"/>
        </w:rPr>
        <w:t xml:space="preserve"> </w:t>
      </w:r>
      <m:oMath>
        <m:sSub>
          <m:sSubPr>
            <m:ctrlPr>
              <w:rPr>
                <w:rFonts w:ascii="Cambria Math" w:hAnsi="Cambria Math"/>
                <w:i/>
                <w:kern w:val="32"/>
              </w:rPr>
            </m:ctrlPr>
          </m:sSubPr>
          <m:e>
            <m:r>
              <w:rPr>
                <w:rFonts w:ascii="Cambria Math" w:hAnsi="Cambria Math"/>
                <w:kern w:val="32"/>
              </w:rPr>
              <m:t>P</m:t>
            </m:r>
          </m:e>
          <m:sub>
            <m:r>
              <w:rPr>
                <w:rFonts w:ascii="Cambria Math" w:hAnsi="Cambria Math"/>
                <w:kern w:val="32"/>
              </w:rPr>
              <m:t>c</m:t>
            </m:r>
          </m:sub>
        </m:sSub>
        <m:r>
          <w:rPr>
            <w:rFonts w:ascii="Cambria Math" w:hAnsi="Cambria Math"/>
            <w:kern w:val="32"/>
          </w:rPr>
          <m:t>≤</m:t>
        </m:r>
        <m:sSub>
          <m:sSubPr>
            <m:ctrlPr>
              <w:rPr>
                <w:rFonts w:ascii="Cambria Math" w:hAnsi="Cambria Math"/>
                <w:i/>
                <w:kern w:val="32"/>
              </w:rPr>
            </m:ctrlPr>
          </m:sSubPr>
          <m:e>
            <m:r>
              <w:rPr>
                <w:rFonts w:ascii="Cambria Math" w:hAnsi="Cambria Math"/>
                <w:kern w:val="32"/>
              </w:rPr>
              <m:t>P</m:t>
            </m:r>
          </m:e>
          <m:sub>
            <m:r>
              <w:rPr>
                <w:rFonts w:ascii="Cambria Math" w:hAnsi="Cambria Math"/>
                <w:kern w:val="32"/>
              </w:rPr>
              <m:t>a</m:t>
            </m:r>
          </m:sub>
        </m:sSub>
        <m:r>
          <w:rPr>
            <w:rFonts w:ascii="Cambria Math" w:hAnsi="Cambria Math"/>
            <w:kern w:val="32"/>
          </w:rPr>
          <m:t xml:space="preserve">, </m:t>
        </m:r>
      </m:oMath>
      <w:r>
        <w:rPr>
          <w:kern w:val="32"/>
        </w:rPr>
        <w:t>means that the flow is not choked</w:t>
      </w:r>
      <w:r w:rsidR="00DF3421">
        <w:rPr>
          <w:kern w:val="32"/>
        </w:rPr>
        <w:t>,</w:t>
      </w:r>
      <w:r>
        <w:rPr>
          <w:kern w:val="32"/>
        </w:rPr>
        <w:t xml:space="preserve"> and the exit Mach number is </w:t>
      </w:r>
      <w:r w:rsidR="00DF3421">
        <w:rPr>
          <w:kern w:val="32"/>
        </w:rPr>
        <w:t>given by</w:t>
      </w:r>
      <w:r>
        <w:rPr>
          <w:kern w:val="32"/>
        </w:rPr>
        <w:t xml:space="preserve">: </w:t>
      </w:r>
      <m:oMath>
        <m:f>
          <m:fPr>
            <m:ctrlPr>
              <w:rPr>
                <w:rFonts w:ascii="Cambria Math" w:hAnsi="Cambria Math"/>
                <w:i/>
                <w:kern w:val="32"/>
              </w:rPr>
            </m:ctrlPr>
          </m:fPr>
          <m:num>
            <m:r>
              <w:rPr>
                <w:rFonts w:ascii="Cambria Math" w:hAnsi="Cambria Math"/>
                <w:kern w:val="32"/>
              </w:rPr>
              <m:t>T</m:t>
            </m:r>
          </m:num>
          <m:den>
            <m:sSub>
              <m:sSubPr>
                <m:ctrlPr>
                  <w:rPr>
                    <w:rFonts w:ascii="Cambria Math" w:hAnsi="Cambria Math"/>
                    <w:i/>
                    <w:kern w:val="32"/>
                  </w:rPr>
                </m:ctrlPr>
              </m:sSubPr>
              <m:e>
                <m:r>
                  <w:rPr>
                    <w:rFonts w:ascii="Cambria Math" w:hAnsi="Cambria Math"/>
                    <w:kern w:val="32"/>
                  </w:rPr>
                  <m:t>T</m:t>
                </m:r>
              </m:e>
              <m:sub>
                <m:r>
                  <w:rPr>
                    <w:rFonts w:ascii="Cambria Math" w:hAnsi="Cambria Math"/>
                    <w:kern w:val="32"/>
                  </w:rPr>
                  <m:t>e</m:t>
                </m:r>
              </m:sub>
            </m:sSub>
          </m:den>
        </m:f>
        <m:r>
          <w:rPr>
            <w:rFonts w:ascii="Cambria Math" w:hAnsi="Cambria Math"/>
            <w:kern w:val="32"/>
          </w:rPr>
          <m:t>=</m:t>
        </m:r>
        <m:d>
          <m:dPr>
            <m:ctrlPr>
              <w:rPr>
                <w:rFonts w:ascii="Cambria Math" w:hAnsi="Cambria Math"/>
                <w:i/>
                <w:kern w:val="32"/>
              </w:rPr>
            </m:ctrlPr>
          </m:dPr>
          <m:e>
            <m:r>
              <w:rPr>
                <w:rFonts w:ascii="Cambria Math" w:hAnsi="Cambria Math"/>
                <w:kern w:val="32"/>
              </w:rPr>
              <m:t>1+</m:t>
            </m:r>
            <m:f>
              <m:fPr>
                <m:ctrlPr>
                  <w:rPr>
                    <w:rFonts w:ascii="Cambria Math" w:hAnsi="Cambria Math"/>
                    <w:i/>
                    <w:kern w:val="32"/>
                  </w:rPr>
                </m:ctrlPr>
              </m:fPr>
              <m:num>
                <m:r>
                  <w:rPr>
                    <w:rFonts w:ascii="Cambria Math" w:hAnsi="Cambria Math"/>
                    <w:kern w:val="32"/>
                  </w:rPr>
                  <m:t>γ-1</m:t>
                </m:r>
              </m:num>
              <m:den>
                <m:r>
                  <w:rPr>
                    <w:rFonts w:ascii="Cambria Math" w:hAnsi="Cambria Math"/>
                    <w:kern w:val="32"/>
                  </w:rPr>
                  <m:t>2</m:t>
                </m:r>
              </m:den>
            </m:f>
            <m:sSup>
              <m:sSupPr>
                <m:ctrlPr>
                  <w:rPr>
                    <w:rFonts w:ascii="Cambria Math" w:hAnsi="Cambria Math"/>
                    <w:i/>
                    <w:kern w:val="32"/>
                  </w:rPr>
                </m:ctrlPr>
              </m:sSupPr>
              <m:e>
                <m:sSub>
                  <m:sSubPr>
                    <m:ctrlPr>
                      <w:rPr>
                        <w:rFonts w:ascii="Cambria Math" w:hAnsi="Cambria Math"/>
                        <w:i/>
                        <w:kern w:val="32"/>
                      </w:rPr>
                    </m:ctrlPr>
                  </m:sSubPr>
                  <m:e>
                    <m:r>
                      <w:rPr>
                        <w:rFonts w:ascii="Cambria Math" w:hAnsi="Cambria Math"/>
                        <w:kern w:val="32"/>
                      </w:rPr>
                      <m:t>M</m:t>
                    </m:r>
                  </m:e>
                  <m:sub>
                    <m:r>
                      <w:rPr>
                        <w:rFonts w:ascii="Cambria Math" w:hAnsi="Cambria Math"/>
                        <w:kern w:val="32"/>
                      </w:rPr>
                      <m:t>e</m:t>
                    </m:r>
                  </m:sub>
                </m:sSub>
              </m:e>
              <m:sup>
                <m:r>
                  <w:rPr>
                    <w:rFonts w:ascii="Cambria Math" w:hAnsi="Cambria Math"/>
                    <w:kern w:val="32"/>
                  </w:rPr>
                  <m:t>2</m:t>
                </m:r>
              </m:sup>
            </m:sSup>
          </m:e>
        </m:d>
      </m:oMath>
      <w:r>
        <w:rPr>
          <w:kern w:val="32"/>
        </w:rPr>
        <w:t xml:space="preserve"> </w:t>
      </w:r>
      <m:oMath>
        <m:f>
          <m:fPr>
            <m:ctrlPr>
              <w:rPr>
                <w:rFonts w:ascii="Cambria Math" w:hAnsi="Cambria Math"/>
                <w:i/>
                <w:kern w:val="32"/>
              </w:rPr>
            </m:ctrlPr>
          </m:fPr>
          <m:num>
            <m:r>
              <w:rPr>
                <w:rFonts w:ascii="Cambria Math" w:hAnsi="Cambria Math"/>
                <w:kern w:val="32"/>
              </w:rPr>
              <m:t>P</m:t>
            </m:r>
          </m:num>
          <m:den>
            <m:sSub>
              <m:sSubPr>
                <m:ctrlPr>
                  <w:rPr>
                    <w:rFonts w:ascii="Cambria Math" w:hAnsi="Cambria Math"/>
                    <w:i/>
                    <w:kern w:val="32"/>
                  </w:rPr>
                </m:ctrlPr>
              </m:sSubPr>
              <m:e>
                <m:r>
                  <w:rPr>
                    <w:rFonts w:ascii="Cambria Math" w:hAnsi="Cambria Math"/>
                    <w:kern w:val="32"/>
                  </w:rPr>
                  <m:t>P</m:t>
                </m:r>
              </m:e>
              <m:sub>
                <m:r>
                  <w:rPr>
                    <w:rFonts w:ascii="Cambria Math" w:hAnsi="Cambria Math"/>
                    <w:kern w:val="32"/>
                  </w:rPr>
                  <m:t>a</m:t>
                </m:r>
              </m:sub>
            </m:sSub>
          </m:den>
        </m:f>
        <m:r>
          <w:rPr>
            <w:rFonts w:ascii="Cambria Math" w:hAnsi="Cambria Math"/>
            <w:kern w:val="32"/>
          </w:rPr>
          <m:t>=</m:t>
        </m:r>
        <m:sSup>
          <m:sSupPr>
            <m:ctrlPr>
              <w:rPr>
                <w:rFonts w:ascii="Cambria Math" w:hAnsi="Cambria Math"/>
                <w:i/>
                <w:kern w:val="32"/>
              </w:rPr>
            </m:ctrlPr>
          </m:sSupPr>
          <m:e>
            <m:d>
              <m:dPr>
                <m:ctrlPr>
                  <w:rPr>
                    <w:rFonts w:ascii="Cambria Math" w:hAnsi="Cambria Math"/>
                    <w:i/>
                    <w:kern w:val="32"/>
                  </w:rPr>
                </m:ctrlPr>
              </m:dPr>
              <m:e>
                <m:r>
                  <w:rPr>
                    <w:rFonts w:ascii="Cambria Math" w:hAnsi="Cambria Math"/>
                    <w:kern w:val="32"/>
                  </w:rPr>
                  <m:t>1+</m:t>
                </m:r>
                <m:f>
                  <m:fPr>
                    <m:ctrlPr>
                      <w:rPr>
                        <w:rFonts w:ascii="Cambria Math" w:hAnsi="Cambria Math"/>
                        <w:i/>
                        <w:kern w:val="32"/>
                      </w:rPr>
                    </m:ctrlPr>
                  </m:fPr>
                  <m:num>
                    <m:r>
                      <w:rPr>
                        <w:rFonts w:ascii="Cambria Math" w:hAnsi="Cambria Math"/>
                        <w:kern w:val="32"/>
                      </w:rPr>
                      <m:t>γ-1</m:t>
                    </m:r>
                  </m:num>
                  <m:den>
                    <m:r>
                      <w:rPr>
                        <w:rFonts w:ascii="Cambria Math" w:hAnsi="Cambria Math"/>
                        <w:kern w:val="32"/>
                      </w:rPr>
                      <m:t>2</m:t>
                    </m:r>
                  </m:den>
                </m:f>
                <m:sSup>
                  <m:sSupPr>
                    <m:ctrlPr>
                      <w:rPr>
                        <w:rFonts w:ascii="Cambria Math" w:hAnsi="Cambria Math"/>
                        <w:i/>
                        <w:kern w:val="32"/>
                      </w:rPr>
                    </m:ctrlPr>
                  </m:sSupPr>
                  <m:e>
                    <m:sSub>
                      <m:sSubPr>
                        <m:ctrlPr>
                          <w:rPr>
                            <w:rFonts w:ascii="Cambria Math" w:hAnsi="Cambria Math"/>
                            <w:i/>
                            <w:kern w:val="32"/>
                          </w:rPr>
                        </m:ctrlPr>
                      </m:sSubPr>
                      <m:e>
                        <m:r>
                          <w:rPr>
                            <w:rFonts w:ascii="Cambria Math" w:hAnsi="Cambria Math"/>
                            <w:kern w:val="32"/>
                          </w:rPr>
                          <m:t>M</m:t>
                        </m:r>
                      </m:e>
                      <m:sub>
                        <m:r>
                          <w:rPr>
                            <w:rFonts w:ascii="Cambria Math" w:hAnsi="Cambria Math"/>
                            <w:kern w:val="32"/>
                          </w:rPr>
                          <m:t>e</m:t>
                        </m:r>
                      </m:sub>
                    </m:sSub>
                  </m:e>
                  <m:sup>
                    <m:r>
                      <w:rPr>
                        <w:rFonts w:ascii="Cambria Math" w:hAnsi="Cambria Math"/>
                        <w:kern w:val="32"/>
                      </w:rPr>
                      <m:t>2</m:t>
                    </m:r>
                  </m:sup>
                </m:sSup>
              </m:e>
            </m:d>
          </m:e>
          <m:sup>
            <m:f>
              <m:fPr>
                <m:ctrlPr>
                  <w:rPr>
                    <w:rFonts w:ascii="Cambria Math" w:hAnsi="Cambria Math"/>
                    <w:i/>
                    <w:kern w:val="32"/>
                  </w:rPr>
                </m:ctrlPr>
              </m:fPr>
              <m:num>
                <m:r>
                  <w:rPr>
                    <w:rFonts w:ascii="Cambria Math" w:hAnsi="Cambria Math"/>
                    <w:kern w:val="32"/>
                  </w:rPr>
                  <m:t>γ</m:t>
                </m:r>
              </m:num>
              <m:den>
                <m:r>
                  <w:rPr>
                    <w:rFonts w:ascii="Cambria Math" w:hAnsi="Cambria Math"/>
                    <w:kern w:val="32"/>
                  </w:rPr>
                  <m:t>γ-1</m:t>
                </m:r>
              </m:den>
            </m:f>
          </m:sup>
        </m:sSup>
      </m:oMath>
      <w:r>
        <w:rPr>
          <w:kern w:val="32"/>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e</m:t>
                </m:r>
              </m:sub>
            </m:sSub>
          </m:e>
        </m:rad>
      </m:oMath>
      <w:r>
        <w:t xml:space="preserve">. </w:t>
      </w:r>
      <w:r w:rsidR="00DF3421">
        <w:t>In the other case,</w:t>
      </w:r>
      <w:r>
        <w:t xml:space="preserve"> </w:t>
      </w:r>
      <m:oMath>
        <m:sSub>
          <m:sSubPr>
            <m:ctrlPr>
              <w:rPr>
                <w:rFonts w:ascii="Cambria Math" w:hAnsi="Cambria Math"/>
                <w:i/>
                <w:kern w:val="32"/>
              </w:rPr>
            </m:ctrlPr>
          </m:sSubPr>
          <m:e>
            <m:r>
              <w:rPr>
                <w:rFonts w:ascii="Cambria Math" w:hAnsi="Cambria Math"/>
                <w:kern w:val="32"/>
              </w:rPr>
              <m:t>P</m:t>
            </m:r>
          </m:e>
          <m:sub>
            <m:r>
              <w:rPr>
                <w:rFonts w:ascii="Cambria Math" w:hAnsi="Cambria Math"/>
                <w:kern w:val="32"/>
              </w:rPr>
              <m:t>c</m:t>
            </m:r>
          </m:sub>
        </m:sSub>
        <m:r>
          <w:rPr>
            <w:rFonts w:ascii="Cambria Math" w:hAnsi="Cambria Math"/>
            <w:kern w:val="32"/>
          </w:rPr>
          <m:t>&gt;</m:t>
        </m:r>
        <m:sSub>
          <m:sSubPr>
            <m:ctrlPr>
              <w:rPr>
                <w:rFonts w:ascii="Cambria Math" w:hAnsi="Cambria Math"/>
                <w:i/>
                <w:kern w:val="32"/>
              </w:rPr>
            </m:ctrlPr>
          </m:sSubPr>
          <m:e>
            <m:r>
              <w:rPr>
                <w:rFonts w:ascii="Cambria Math" w:hAnsi="Cambria Math"/>
                <w:kern w:val="32"/>
              </w:rPr>
              <m:t>P</m:t>
            </m:r>
          </m:e>
          <m:sub>
            <m:r>
              <w:rPr>
                <w:rFonts w:ascii="Cambria Math" w:hAnsi="Cambria Math"/>
                <w:kern w:val="32"/>
              </w:rPr>
              <m:t>a</m:t>
            </m:r>
          </m:sub>
        </m:sSub>
      </m:oMath>
      <w:r w:rsidR="00DF3421">
        <w:rPr>
          <w:kern w:val="32"/>
        </w:rPr>
        <w:t>,</w:t>
      </w:r>
      <w:r>
        <w:rPr>
          <w:kern w:val="32"/>
        </w:rPr>
        <w:t xml:space="preserve"> the flow is choked</w:t>
      </w:r>
      <w:r w:rsidR="00DF3421">
        <w:rPr>
          <w:kern w:val="32"/>
        </w:rPr>
        <w:t>, giving an exit Mach number of 1 and an exit velocity of:</w:t>
      </w:r>
      <w:r>
        <w:rPr>
          <w:kern w:val="32"/>
        </w:rPr>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e</m:t>
                </m:r>
              </m:sub>
            </m:sSub>
          </m:e>
        </m:rad>
      </m:oMath>
      <w:r w:rsidR="00DF3421">
        <w:t>. In phase three, the only forces acting on the bottle rocket are drag and gravity. This is the ballistic phase.</w:t>
      </w:r>
    </w:p>
    <w:p w14:paraId="0BE63741" w14:textId="55880058" w:rsidR="00F565BA" w:rsidRDefault="00581D63"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Results</w:t>
      </w:r>
    </w:p>
    <w:p w14:paraId="2D24A296" w14:textId="4994A897" w:rsidR="00DF3421" w:rsidRDefault="002656D3" w:rsidP="00DF3421">
      <w:r>
        <w:rPr>
          <w:noProof/>
          <w:kern w:val="32"/>
          <w:sz w:val="22"/>
        </w:rPr>
        <w:drawing>
          <wp:anchor distT="0" distB="0" distL="114300" distR="114300" simplePos="0" relativeHeight="251658240" behindDoc="0" locked="0" layoutInCell="1" allowOverlap="1" wp14:anchorId="1BEC4696" wp14:editId="07A2A262">
            <wp:simplePos x="0" y="0"/>
            <wp:positionH relativeFrom="column">
              <wp:posOffset>1304925</wp:posOffset>
            </wp:positionH>
            <wp:positionV relativeFrom="paragraph">
              <wp:posOffset>609600</wp:posOffset>
            </wp:positionV>
            <wp:extent cx="3359785" cy="2517140"/>
            <wp:effectExtent l="0" t="0" r="0" b="0"/>
            <wp:wrapTopAndBottom/>
            <wp:docPr id="1" name="Picture 1" descr="/Users/Nathan/Documents/MATLAB/2012 Project 2/Verificationcasetraj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than/Documents/MATLAB/2012 Project 2/Verificationcasetrajecto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9785" cy="251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F3421">
        <w:rPr>
          <w:kern w:val="32"/>
          <w:sz w:val="22"/>
        </w:rPr>
        <w:t xml:space="preserve">For the verification test case, the design parameters are </w:t>
      </w:r>
      <w:r w:rsidR="00DF3421">
        <w:t>Gauge pressure=344738Pa</w:t>
      </w:r>
      <w:r w:rsidR="00DF3421">
        <w:t xml:space="preserve">, </w:t>
      </w:r>
      <w:r w:rsidR="00DF3421">
        <w:t>Initial water mass=1kg</w:t>
      </w:r>
      <w:r w:rsidR="00DF3421">
        <w:t xml:space="preserve">, </w:t>
      </w:r>
      <w:r w:rsidR="00DF3421">
        <w:t>D</w:t>
      </w:r>
      <w:r w:rsidR="00DF3421">
        <w:t xml:space="preserve">rag </w:t>
      </w:r>
      <w:r w:rsidR="00DF3421">
        <w:t>coefficient=.5</w:t>
      </w:r>
      <w:r w:rsidR="00DF3421">
        <w:t xml:space="preserve">, </w:t>
      </w:r>
      <w:r w:rsidR="00DF3421">
        <w:t xml:space="preserve">Launch </w:t>
      </w:r>
      <w:r w:rsidR="00DF3421">
        <w:t xml:space="preserve">angle =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DF3421">
        <w:t xml:space="preserve">. </w:t>
      </w:r>
      <w:r>
        <w:t xml:space="preserve">These parameters result in a maximum height and distance of </w:t>
      </w:r>
      <w:r>
        <w:t>17.3782m</w:t>
      </w:r>
      <w:r>
        <w:t xml:space="preserve"> and </w:t>
      </w:r>
      <w:r>
        <w:t>60.777m</w:t>
      </w:r>
      <w:r>
        <w:t xml:space="preserve">, respectively, and a maximum thrust of </w:t>
      </w:r>
      <w:r>
        <w:t>191.0459N</w:t>
      </w:r>
      <w:r>
        <w:t xml:space="preserve">, as can be seen in </w:t>
      </w:r>
      <w:r>
        <w:rPr>
          <w:b/>
        </w:rPr>
        <w:t xml:space="preserve">Figure 1 </w:t>
      </w:r>
      <w:r>
        <w:t xml:space="preserve">and </w:t>
      </w:r>
      <w:r>
        <w:rPr>
          <w:b/>
        </w:rPr>
        <w:t>Figure 2</w:t>
      </w:r>
      <w:r>
        <w:t>.</w:t>
      </w:r>
    </w:p>
    <w:p w14:paraId="343BD1CE" w14:textId="15DB127A" w:rsidR="002656D3" w:rsidRDefault="002656D3" w:rsidP="002656D3">
      <w:pPr>
        <w:jc w:val="center"/>
        <w:rPr>
          <w:b/>
        </w:rPr>
      </w:pPr>
      <w:r>
        <w:rPr>
          <w:b/>
        </w:rPr>
        <w:t>Figure 1: Height vs. distance, both in meters, for test case</w:t>
      </w:r>
    </w:p>
    <w:p w14:paraId="575FEB84" w14:textId="451FBFFE" w:rsidR="002656D3" w:rsidRDefault="002656D3" w:rsidP="002656D3">
      <w:pPr>
        <w:jc w:val="center"/>
        <w:rPr>
          <w:b/>
        </w:rPr>
      </w:pPr>
      <w:r>
        <w:rPr>
          <w:b/>
          <w:noProof/>
        </w:rPr>
        <w:lastRenderedPageBreak/>
        <w:drawing>
          <wp:inline distT="0" distB="0" distL="0" distR="0" wp14:anchorId="65BCA974" wp14:editId="41A44769">
            <wp:extent cx="3619054" cy="2711289"/>
            <wp:effectExtent l="0" t="0" r="0" b="6985"/>
            <wp:docPr id="4" name="Picture 4" descr="/Users/Nathan/Documents/MATLAB/2012 Project 2/Verificationcaseth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athan/Documents/MATLAB/2012 Project 2/Verificationcasethru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2200" cy="2721138"/>
                    </a:xfrm>
                    <a:prstGeom prst="rect">
                      <a:avLst/>
                    </a:prstGeom>
                    <a:noFill/>
                    <a:ln>
                      <a:noFill/>
                    </a:ln>
                  </pic:spPr>
                </pic:pic>
              </a:graphicData>
            </a:graphic>
          </wp:inline>
        </w:drawing>
      </w:r>
    </w:p>
    <w:p w14:paraId="053C3D9B" w14:textId="5DFB1B9B" w:rsidR="002656D3" w:rsidRPr="00AC4C25" w:rsidRDefault="002656D3" w:rsidP="002656D3">
      <w:pPr>
        <w:jc w:val="center"/>
        <w:rPr>
          <w:b/>
        </w:rPr>
      </w:pPr>
      <w:r w:rsidRPr="00AC4C25">
        <w:rPr>
          <w:b/>
        </w:rPr>
        <w:t>Figure 2: Thrust(N) vs. time (seconds) for test case</w:t>
      </w:r>
    </w:p>
    <w:p w14:paraId="2532B242" w14:textId="10F7E657" w:rsidR="00DF3421" w:rsidRPr="00AC4C25" w:rsidRDefault="002656D3" w:rsidP="002656D3">
      <w:pPr>
        <w:keepNext/>
        <w:spacing w:before="240" w:after="60"/>
        <w:outlineLvl w:val="0"/>
        <w:rPr>
          <w:b/>
          <w:kern w:val="32"/>
        </w:rPr>
      </w:pPr>
      <w:r w:rsidRPr="00AC4C25">
        <w:rPr>
          <w:kern w:val="32"/>
        </w:rPr>
        <w:t xml:space="preserve">When gauge pressure was varied, higher gauge pressures were shown to result in higher thrusts, and thus longer maximum heights and distances, as can be seen in </w:t>
      </w:r>
      <w:r w:rsidRPr="00AC4C25">
        <w:rPr>
          <w:b/>
          <w:kern w:val="32"/>
        </w:rPr>
        <w:t>Figure 3.</w:t>
      </w:r>
    </w:p>
    <w:tbl>
      <w:tblPr>
        <w:tblStyle w:val="TableGrid"/>
        <w:tblW w:w="0" w:type="auto"/>
        <w:tblInd w:w="720" w:type="dxa"/>
        <w:tblLook w:val="04A0" w:firstRow="1" w:lastRow="0" w:firstColumn="1" w:lastColumn="0" w:noHBand="0" w:noVBand="1"/>
      </w:tblPr>
      <w:tblGrid>
        <w:gridCol w:w="1210"/>
        <w:gridCol w:w="1313"/>
        <w:gridCol w:w="1156"/>
        <w:gridCol w:w="1093"/>
        <w:gridCol w:w="1324"/>
        <w:gridCol w:w="1274"/>
        <w:gridCol w:w="1260"/>
      </w:tblGrid>
      <w:tr w:rsidR="002656D3" w14:paraId="784DEEEB" w14:textId="77777777" w:rsidTr="00C06098">
        <w:tc>
          <w:tcPr>
            <w:tcW w:w="1335" w:type="dxa"/>
          </w:tcPr>
          <w:p w14:paraId="354AF185" w14:textId="77777777" w:rsidR="002656D3" w:rsidRDefault="002656D3" w:rsidP="00C06098">
            <w:pPr>
              <w:pStyle w:val="ListParagraph"/>
              <w:ind w:left="0"/>
            </w:pPr>
            <w:proofErr w:type="spellStart"/>
            <w:r>
              <w:t>Pg</w:t>
            </w:r>
            <w:proofErr w:type="spellEnd"/>
            <w:r>
              <w:t>(Pa)</w:t>
            </w:r>
          </w:p>
        </w:tc>
        <w:tc>
          <w:tcPr>
            <w:tcW w:w="1335" w:type="dxa"/>
          </w:tcPr>
          <w:p w14:paraId="1720548F" w14:textId="77777777" w:rsidR="002656D3" w:rsidRDefault="002656D3" w:rsidP="00C06098">
            <w:pPr>
              <w:pStyle w:val="ListParagraph"/>
              <w:ind w:left="0"/>
            </w:pPr>
            <w:proofErr w:type="spellStart"/>
            <w:r>
              <w:t>Vwati</w:t>
            </w:r>
            <w:proofErr w:type="spellEnd"/>
            <w:r>
              <w:t>(m^3)</w:t>
            </w:r>
          </w:p>
        </w:tc>
        <w:tc>
          <w:tcPr>
            <w:tcW w:w="1336" w:type="dxa"/>
          </w:tcPr>
          <w:p w14:paraId="4E58B23D" w14:textId="77777777" w:rsidR="002656D3" w:rsidRDefault="002656D3" w:rsidP="00C06098">
            <w:pPr>
              <w:pStyle w:val="ListParagraph"/>
              <w:ind w:left="0"/>
            </w:pPr>
            <w:r>
              <w:t>theta</w:t>
            </w:r>
          </w:p>
        </w:tc>
        <w:tc>
          <w:tcPr>
            <w:tcW w:w="1336" w:type="dxa"/>
          </w:tcPr>
          <w:p w14:paraId="3BBAA228" w14:textId="77777777" w:rsidR="002656D3" w:rsidRDefault="002656D3" w:rsidP="00C06098">
            <w:pPr>
              <w:pStyle w:val="ListParagraph"/>
              <w:ind w:left="0"/>
            </w:pPr>
            <w:r>
              <w:t>CD</w:t>
            </w:r>
          </w:p>
        </w:tc>
        <w:tc>
          <w:tcPr>
            <w:tcW w:w="1336" w:type="dxa"/>
          </w:tcPr>
          <w:p w14:paraId="01EBA3C3" w14:textId="77777777" w:rsidR="002656D3" w:rsidRDefault="002656D3" w:rsidP="00C06098">
            <w:pPr>
              <w:pStyle w:val="ListParagraph"/>
              <w:ind w:left="0"/>
            </w:pPr>
            <w:r>
              <w:t>Distance(m)</w:t>
            </w:r>
          </w:p>
        </w:tc>
        <w:tc>
          <w:tcPr>
            <w:tcW w:w="1336" w:type="dxa"/>
          </w:tcPr>
          <w:p w14:paraId="47F63167" w14:textId="77777777" w:rsidR="002656D3" w:rsidRDefault="002656D3" w:rsidP="00C06098">
            <w:pPr>
              <w:pStyle w:val="ListParagraph"/>
              <w:ind w:left="0"/>
            </w:pPr>
            <w:r>
              <w:t>Height(m)</w:t>
            </w:r>
          </w:p>
        </w:tc>
        <w:tc>
          <w:tcPr>
            <w:tcW w:w="1336" w:type="dxa"/>
          </w:tcPr>
          <w:p w14:paraId="4AD213C9" w14:textId="77777777" w:rsidR="002656D3" w:rsidRDefault="002656D3" w:rsidP="00C06098">
            <w:pPr>
              <w:pStyle w:val="ListParagraph"/>
              <w:ind w:left="0"/>
            </w:pPr>
            <w:r>
              <w:t>Thrust(N)</w:t>
            </w:r>
          </w:p>
        </w:tc>
      </w:tr>
      <w:tr w:rsidR="002656D3" w14:paraId="62B3AB94" w14:textId="77777777" w:rsidTr="00C06098">
        <w:tc>
          <w:tcPr>
            <w:tcW w:w="1335" w:type="dxa"/>
          </w:tcPr>
          <w:p w14:paraId="60D39299" w14:textId="77777777" w:rsidR="002656D3" w:rsidRDefault="002656D3" w:rsidP="00C06098">
            <w:pPr>
              <w:pStyle w:val="ListParagraph"/>
              <w:ind w:left="0"/>
            </w:pPr>
            <w:r>
              <w:t>450000</w:t>
            </w:r>
          </w:p>
        </w:tc>
        <w:tc>
          <w:tcPr>
            <w:tcW w:w="1335" w:type="dxa"/>
          </w:tcPr>
          <w:p w14:paraId="2FABE0B5" w14:textId="77777777" w:rsidR="002656D3" w:rsidRDefault="002656D3" w:rsidP="00C06098">
            <w:pPr>
              <w:pStyle w:val="ListParagraph"/>
              <w:ind w:left="0"/>
            </w:pPr>
            <w:r>
              <w:t>.001</w:t>
            </w:r>
          </w:p>
        </w:tc>
        <w:tc>
          <w:tcPr>
            <w:tcW w:w="1336" w:type="dxa"/>
          </w:tcPr>
          <w:p w14:paraId="6FD85385" w14:textId="77777777" w:rsidR="002656D3" w:rsidRDefault="002656D3" w:rsidP="00C06098">
            <w:pPr>
              <w:pStyle w:val="ListParagraph"/>
              <w:ind w:left="0"/>
            </w:pPr>
            <w:r>
              <w:t>Pi/4</w:t>
            </w:r>
          </w:p>
        </w:tc>
        <w:tc>
          <w:tcPr>
            <w:tcW w:w="1336" w:type="dxa"/>
          </w:tcPr>
          <w:p w14:paraId="5909185D" w14:textId="77777777" w:rsidR="002656D3" w:rsidRDefault="002656D3" w:rsidP="00C06098">
            <w:pPr>
              <w:pStyle w:val="ListParagraph"/>
              <w:ind w:left="0"/>
            </w:pPr>
            <w:r>
              <w:t>.5</w:t>
            </w:r>
          </w:p>
        </w:tc>
        <w:tc>
          <w:tcPr>
            <w:tcW w:w="1336" w:type="dxa"/>
          </w:tcPr>
          <w:p w14:paraId="4CF89C26" w14:textId="77777777" w:rsidR="002656D3" w:rsidRDefault="002656D3" w:rsidP="00C06098">
            <w:pPr>
              <w:pStyle w:val="ListParagraph"/>
              <w:ind w:left="0"/>
            </w:pPr>
            <w:r>
              <w:t>74.2921</w:t>
            </w:r>
          </w:p>
        </w:tc>
        <w:tc>
          <w:tcPr>
            <w:tcW w:w="1336" w:type="dxa"/>
          </w:tcPr>
          <w:p w14:paraId="788B3B03" w14:textId="77777777" w:rsidR="002656D3" w:rsidRDefault="002656D3" w:rsidP="00C06098">
            <w:pPr>
              <w:pStyle w:val="ListParagraph"/>
              <w:ind w:left="0"/>
            </w:pPr>
            <w:r>
              <w:t>23.6084</w:t>
            </w:r>
          </w:p>
        </w:tc>
        <w:tc>
          <w:tcPr>
            <w:tcW w:w="1336" w:type="dxa"/>
          </w:tcPr>
          <w:p w14:paraId="1063E0CC" w14:textId="77777777" w:rsidR="002656D3" w:rsidRDefault="002656D3" w:rsidP="00C06098">
            <w:pPr>
              <w:pStyle w:val="ListParagraph"/>
              <w:ind w:left="0"/>
            </w:pPr>
            <w:r>
              <w:t>249.3796</w:t>
            </w:r>
          </w:p>
        </w:tc>
      </w:tr>
      <w:tr w:rsidR="002656D3" w14:paraId="6CED2774" w14:textId="77777777" w:rsidTr="00C06098">
        <w:tc>
          <w:tcPr>
            <w:tcW w:w="1335" w:type="dxa"/>
          </w:tcPr>
          <w:p w14:paraId="21CA32D2" w14:textId="77777777" w:rsidR="002656D3" w:rsidRDefault="002656D3" w:rsidP="00C06098">
            <w:pPr>
              <w:pStyle w:val="ListParagraph"/>
              <w:ind w:left="0"/>
            </w:pPr>
            <w:r>
              <w:t>400000</w:t>
            </w:r>
          </w:p>
        </w:tc>
        <w:tc>
          <w:tcPr>
            <w:tcW w:w="1335" w:type="dxa"/>
          </w:tcPr>
          <w:p w14:paraId="650C64E6" w14:textId="77777777" w:rsidR="002656D3" w:rsidRDefault="002656D3" w:rsidP="00C06098">
            <w:pPr>
              <w:pStyle w:val="ListParagraph"/>
              <w:ind w:left="0"/>
            </w:pPr>
            <w:r>
              <w:t>.001</w:t>
            </w:r>
          </w:p>
        </w:tc>
        <w:tc>
          <w:tcPr>
            <w:tcW w:w="1336" w:type="dxa"/>
          </w:tcPr>
          <w:p w14:paraId="2787B7C1" w14:textId="77777777" w:rsidR="002656D3" w:rsidRDefault="002656D3" w:rsidP="00C06098">
            <w:pPr>
              <w:pStyle w:val="ListParagraph"/>
              <w:ind w:left="0"/>
            </w:pPr>
            <w:r>
              <w:t>Pi/4</w:t>
            </w:r>
          </w:p>
        </w:tc>
        <w:tc>
          <w:tcPr>
            <w:tcW w:w="1336" w:type="dxa"/>
          </w:tcPr>
          <w:p w14:paraId="1CA125AE" w14:textId="77777777" w:rsidR="002656D3" w:rsidRDefault="002656D3" w:rsidP="00C06098">
            <w:pPr>
              <w:pStyle w:val="ListParagraph"/>
              <w:ind w:left="0"/>
            </w:pPr>
            <w:r>
              <w:t>.5</w:t>
            </w:r>
          </w:p>
        </w:tc>
        <w:tc>
          <w:tcPr>
            <w:tcW w:w="1336" w:type="dxa"/>
          </w:tcPr>
          <w:p w14:paraId="6D2F5162" w14:textId="77777777" w:rsidR="002656D3" w:rsidRDefault="002656D3" w:rsidP="00C06098">
            <w:pPr>
              <w:pStyle w:val="ListParagraph"/>
              <w:ind w:left="0"/>
            </w:pPr>
            <w:r>
              <w:t>68.3276</w:t>
            </w:r>
          </w:p>
        </w:tc>
        <w:tc>
          <w:tcPr>
            <w:tcW w:w="1336" w:type="dxa"/>
          </w:tcPr>
          <w:p w14:paraId="4B522040" w14:textId="77777777" w:rsidR="002656D3" w:rsidRDefault="002656D3" w:rsidP="00C06098">
            <w:pPr>
              <w:pStyle w:val="ListParagraph"/>
              <w:ind w:left="0"/>
            </w:pPr>
            <w:r>
              <w:t>20.7930</w:t>
            </w:r>
          </w:p>
        </w:tc>
        <w:tc>
          <w:tcPr>
            <w:tcW w:w="1336" w:type="dxa"/>
          </w:tcPr>
          <w:p w14:paraId="28AC16A3" w14:textId="77777777" w:rsidR="002656D3" w:rsidRDefault="002656D3" w:rsidP="00C06098">
            <w:pPr>
              <w:pStyle w:val="ListParagraph"/>
              <w:ind w:left="0"/>
            </w:pPr>
            <w:r>
              <w:t>221.6708</w:t>
            </w:r>
          </w:p>
        </w:tc>
      </w:tr>
      <w:tr w:rsidR="002656D3" w14:paraId="3923303E" w14:textId="77777777" w:rsidTr="00C06098">
        <w:tc>
          <w:tcPr>
            <w:tcW w:w="1335" w:type="dxa"/>
          </w:tcPr>
          <w:p w14:paraId="610F8ED7" w14:textId="77777777" w:rsidR="002656D3" w:rsidRDefault="002656D3" w:rsidP="00C06098">
            <w:pPr>
              <w:pStyle w:val="ListParagraph"/>
              <w:ind w:left="0"/>
            </w:pPr>
            <w:r>
              <w:t>344738</w:t>
            </w:r>
          </w:p>
        </w:tc>
        <w:tc>
          <w:tcPr>
            <w:tcW w:w="1335" w:type="dxa"/>
          </w:tcPr>
          <w:p w14:paraId="2CE7B821" w14:textId="77777777" w:rsidR="002656D3" w:rsidRDefault="002656D3" w:rsidP="00C06098">
            <w:pPr>
              <w:pStyle w:val="ListParagraph"/>
              <w:ind w:left="0"/>
            </w:pPr>
            <w:r>
              <w:t>.001</w:t>
            </w:r>
          </w:p>
        </w:tc>
        <w:tc>
          <w:tcPr>
            <w:tcW w:w="1336" w:type="dxa"/>
          </w:tcPr>
          <w:p w14:paraId="508FA4A7" w14:textId="77777777" w:rsidR="002656D3" w:rsidRDefault="002656D3" w:rsidP="00C06098">
            <w:pPr>
              <w:pStyle w:val="ListParagraph"/>
              <w:ind w:left="0"/>
            </w:pPr>
            <w:r>
              <w:t>Pi/4</w:t>
            </w:r>
          </w:p>
        </w:tc>
        <w:tc>
          <w:tcPr>
            <w:tcW w:w="1336" w:type="dxa"/>
          </w:tcPr>
          <w:p w14:paraId="31AC6C44" w14:textId="77777777" w:rsidR="002656D3" w:rsidRDefault="002656D3" w:rsidP="00C06098">
            <w:pPr>
              <w:pStyle w:val="ListParagraph"/>
              <w:ind w:left="0"/>
            </w:pPr>
            <w:r>
              <w:t>.5</w:t>
            </w:r>
          </w:p>
        </w:tc>
        <w:tc>
          <w:tcPr>
            <w:tcW w:w="1336" w:type="dxa"/>
          </w:tcPr>
          <w:p w14:paraId="3EC23F20" w14:textId="77777777" w:rsidR="002656D3" w:rsidRDefault="002656D3" w:rsidP="00C06098">
            <w:pPr>
              <w:pStyle w:val="ListParagraph"/>
              <w:ind w:left="0"/>
            </w:pPr>
            <w:r>
              <w:t>60.777</w:t>
            </w:r>
          </w:p>
        </w:tc>
        <w:tc>
          <w:tcPr>
            <w:tcW w:w="1336" w:type="dxa"/>
          </w:tcPr>
          <w:p w14:paraId="3CFC80F9" w14:textId="77777777" w:rsidR="002656D3" w:rsidRDefault="002656D3" w:rsidP="00C06098">
            <w:pPr>
              <w:pStyle w:val="ListParagraph"/>
              <w:ind w:left="0"/>
            </w:pPr>
            <w:r>
              <w:t>17.3782</w:t>
            </w:r>
          </w:p>
        </w:tc>
        <w:tc>
          <w:tcPr>
            <w:tcW w:w="1336" w:type="dxa"/>
          </w:tcPr>
          <w:p w14:paraId="3DEC9BD6" w14:textId="77777777" w:rsidR="002656D3" w:rsidRDefault="002656D3" w:rsidP="00C06098">
            <w:pPr>
              <w:pStyle w:val="ListParagraph"/>
              <w:ind w:left="0"/>
            </w:pPr>
            <w:r>
              <w:t>191.0459</w:t>
            </w:r>
          </w:p>
        </w:tc>
      </w:tr>
      <w:tr w:rsidR="002656D3" w14:paraId="4EEC2E20" w14:textId="77777777" w:rsidTr="00C06098">
        <w:tc>
          <w:tcPr>
            <w:tcW w:w="1335" w:type="dxa"/>
          </w:tcPr>
          <w:p w14:paraId="15FE89A7" w14:textId="77777777" w:rsidR="002656D3" w:rsidRDefault="002656D3" w:rsidP="00C06098">
            <w:pPr>
              <w:pStyle w:val="ListParagraph"/>
              <w:ind w:left="0"/>
            </w:pPr>
            <w:r>
              <w:t>300000</w:t>
            </w:r>
          </w:p>
        </w:tc>
        <w:tc>
          <w:tcPr>
            <w:tcW w:w="1335" w:type="dxa"/>
          </w:tcPr>
          <w:p w14:paraId="60F377F3" w14:textId="77777777" w:rsidR="002656D3" w:rsidRDefault="002656D3" w:rsidP="00C06098">
            <w:pPr>
              <w:pStyle w:val="ListParagraph"/>
              <w:ind w:left="0"/>
            </w:pPr>
            <w:r>
              <w:t>.001</w:t>
            </w:r>
          </w:p>
        </w:tc>
        <w:tc>
          <w:tcPr>
            <w:tcW w:w="1336" w:type="dxa"/>
          </w:tcPr>
          <w:p w14:paraId="774D8C87" w14:textId="77777777" w:rsidR="002656D3" w:rsidRDefault="002656D3" w:rsidP="00C06098">
            <w:pPr>
              <w:pStyle w:val="ListParagraph"/>
              <w:ind w:left="0"/>
            </w:pPr>
            <w:r>
              <w:t>Pi/4</w:t>
            </w:r>
          </w:p>
        </w:tc>
        <w:tc>
          <w:tcPr>
            <w:tcW w:w="1336" w:type="dxa"/>
          </w:tcPr>
          <w:p w14:paraId="7514FC6B" w14:textId="77777777" w:rsidR="002656D3" w:rsidRDefault="002656D3" w:rsidP="00C06098">
            <w:pPr>
              <w:pStyle w:val="ListParagraph"/>
              <w:ind w:left="0"/>
            </w:pPr>
            <w:r>
              <w:t>.5</w:t>
            </w:r>
          </w:p>
        </w:tc>
        <w:tc>
          <w:tcPr>
            <w:tcW w:w="1336" w:type="dxa"/>
          </w:tcPr>
          <w:p w14:paraId="41248BEF" w14:textId="77777777" w:rsidR="002656D3" w:rsidRDefault="002656D3" w:rsidP="00C06098">
            <w:pPr>
              <w:pStyle w:val="ListParagraph"/>
              <w:ind w:left="0"/>
            </w:pPr>
            <w:r>
              <w:t>53.5287</w:t>
            </w:r>
          </w:p>
        </w:tc>
        <w:tc>
          <w:tcPr>
            <w:tcW w:w="1336" w:type="dxa"/>
          </w:tcPr>
          <w:p w14:paraId="32191B6E" w14:textId="77777777" w:rsidR="002656D3" w:rsidRDefault="002656D3" w:rsidP="00C06098">
            <w:pPr>
              <w:pStyle w:val="ListParagraph"/>
              <w:ind w:left="0"/>
            </w:pPr>
            <w:r>
              <w:t>14.3652</w:t>
            </w:r>
          </w:p>
        </w:tc>
        <w:tc>
          <w:tcPr>
            <w:tcW w:w="1336" w:type="dxa"/>
          </w:tcPr>
          <w:p w14:paraId="083E0901" w14:textId="77777777" w:rsidR="002656D3" w:rsidRDefault="002656D3" w:rsidP="00C06098">
            <w:pPr>
              <w:pStyle w:val="ListParagraph"/>
              <w:ind w:left="0"/>
            </w:pPr>
            <w:r>
              <w:t>166.2531</w:t>
            </w:r>
          </w:p>
        </w:tc>
      </w:tr>
      <w:tr w:rsidR="002656D3" w14:paraId="79A20099" w14:textId="77777777" w:rsidTr="00C06098">
        <w:trPr>
          <w:trHeight w:val="260"/>
        </w:trPr>
        <w:tc>
          <w:tcPr>
            <w:tcW w:w="1335" w:type="dxa"/>
          </w:tcPr>
          <w:p w14:paraId="55B25565" w14:textId="77777777" w:rsidR="002656D3" w:rsidRDefault="002656D3" w:rsidP="00C06098">
            <w:pPr>
              <w:pStyle w:val="ListParagraph"/>
              <w:ind w:left="0"/>
            </w:pPr>
            <w:r>
              <w:t>250000</w:t>
            </w:r>
          </w:p>
        </w:tc>
        <w:tc>
          <w:tcPr>
            <w:tcW w:w="1335" w:type="dxa"/>
          </w:tcPr>
          <w:p w14:paraId="3582E061" w14:textId="77777777" w:rsidR="002656D3" w:rsidRDefault="002656D3" w:rsidP="00C06098">
            <w:pPr>
              <w:pStyle w:val="ListParagraph"/>
              <w:ind w:left="0"/>
            </w:pPr>
            <w:r>
              <w:t>.001</w:t>
            </w:r>
          </w:p>
        </w:tc>
        <w:tc>
          <w:tcPr>
            <w:tcW w:w="1336" w:type="dxa"/>
          </w:tcPr>
          <w:p w14:paraId="78E6B729" w14:textId="77777777" w:rsidR="002656D3" w:rsidRDefault="002656D3" w:rsidP="00C06098">
            <w:pPr>
              <w:pStyle w:val="ListParagraph"/>
              <w:ind w:left="0"/>
            </w:pPr>
            <w:r>
              <w:t>Pi/4</w:t>
            </w:r>
          </w:p>
        </w:tc>
        <w:tc>
          <w:tcPr>
            <w:tcW w:w="1336" w:type="dxa"/>
          </w:tcPr>
          <w:p w14:paraId="460D9C80" w14:textId="77777777" w:rsidR="002656D3" w:rsidRDefault="002656D3" w:rsidP="00C06098">
            <w:pPr>
              <w:pStyle w:val="ListParagraph"/>
              <w:ind w:left="0"/>
            </w:pPr>
            <w:r>
              <w:t>.5</w:t>
            </w:r>
          </w:p>
        </w:tc>
        <w:tc>
          <w:tcPr>
            <w:tcW w:w="1336" w:type="dxa"/>
          </w:tcPr>
          <w:p w14:paraId="1339B70A" w14:textId="77777777" w:rsidR="002656D3" w:rsidRDefault="002656D3" w:rsidP="00C06098">
            <w:pPr>
              <w:pStyle w:val="ListParagraph"/>
              <w:ind w:left="0"/>
            </w:pPr>
            <w:r>
              <w:t>44.0390</w:t>
            </w:r>
          </w:p>
        </w:tc>
        <w:tc>
          <w:tcPr>
            <w:tcW w:w="1336" w:type="dxa"/>
          </w:tcPr>
          <w:p w14:paraId="282FBAA0" w14:textId="77777777" w:rsidR="002656D3" w:rsidRDefault="002656D3" w:rsidP="00C06098">
            <w:pPr>
              <w:pStyle w:val="ListParagraph"/>
              <w:ind w:left="0"/>
            </w:pPr>
            <w:r>
              <w:t>10.7353</w:t>
            </w:r>
          </w:p>
        </w:tc>
        <w:tc>
          <w:tcPr>
            <w:tcW w:w="1336" w:type="dxa"/>
          </w:tcPr>
          <w:p w14:paraId="4A17443F" w14:textId="77777777" w:rsidR="002656D3" w:rsidRDefault="002656D3" w:rsidP="00C06098">
            <w:pPr>
              <w:pStyle w:val="ListParagraph"/>
              <w:ind w:left="0"/>
            </w:pPr>
            <w:r>
              <w:t>138.5442</w:t>
            </w:r>
          </w:p>
        </w:tc>
      </w:tr>
    </w:tbl>
    <w:p w14:paraId="56FDD402" w14:textId="7E2FD9DF" w:rsidR="002656D3" w:rsidRPr="002656D3" w:rsidRDefault="002656D3" w:rsidP="002656D3">
      <w:pPr>
        <w:pStyle w:val="ListParagraph"/>
        <w:jc w:val="center"/>
        <w:rPr>
          <w:b/>
        </w:rPr>
      </w:pPr>
      <w:r>
        <w:rPr>
          <w:b/>
        </w:rPr>
        <w:t>Figure 3: Design parameters and output results for varied gauge pressure</w:t>
      </w:r>
    </w:p>
    <w:p w14:paraId="294A8048" w14:textId="243B6B30" w:rsidR="002656D3" w:rsidRPr="00AC4C25" w:rsidRDefault="002656D3" w:rsidP="002656D3">
      <w:pPr>
        <w:keepNext/>
        <w:spacing w:before="240" w:after="60"/>
        <w:outlineLvl w:val="0"/>
        <w:rPr>
          <w:b/>
          <w:kern w:val="32"/>
        </w:rPr>
      </w:pPr>
      <w:r w:rsidRPr="00AC4C25">
        <w:rPr>
          <w:kern w:val="32"/>
        </w:rPr>
        <w:t xml:space="preserve">When the initial volume of water was varied, thrust remained constant, but the lower mass of water resulted in longer and higher flights, and vice versa for higher mass of water, as can be seen in </w:t>
      </w:r>
      <w:r w:rsidRPr="00AC4C25">
        <w:rPr>
          <w:b/>
          <w:kern w:val="32"/>
        </w:rPr>
        <w:t>Figure 4.</w:t>
      </w:r>
    </w:p>
    <w:tbl>
      <w:tblPr>
        <w:tblStyle w:val="TableGrid"/>
        <w:tblW w:w="8099" w:type="dxa"/>
        <w:tblInd w:w="720" w:type="dxa"/>
        <w:tblLook w:val="04A0" w:firstRow="1" w:lastRow="0" w:firstColumn="1" w:lastColumn="0" w:noHBand="0" w:noVBand="1"/>
      </w:tblPr>
      <w:tblGrid>
        <w:gridCol w:w="1110"/>
        <w:gridCol w:w="1348"/>
        <w:gridCol w:w="1022"/>
        <w:gridCol w:w="920"/>
        <w:gridCol w:w="1295"/>
        <w:gridCol w:w="1213"/>
        <w:gridCol w:w="1191"/>
      </w:tblGrid>
      <w:tr w:rsidR="002656D3" w14:paraId="68255B67" w14:textId="77777777" w:rsidTr="00AC4C25">
        <w:tc>
          <w:tcPr>
            <w:tcW w:w="1110" w:type="dxa"/>
          </w:tcPr>
          <w:p w14:paraId="7ABF8590" w14:textId="77777777" w:rsidR="002656D3" w:rsidRDefault="002656D3" w:rsidP="00C06098">
            <w:pPr>
              <w:pStyle w:val="ListParagraph"/>
              <w:ind w:left="0"/>
            </w:pPr>
            <w:proofErr w:type="spellStart"/>
            <w:r>
              <w:t>Pg</w:t>
            </w:r>
            <w:proofErr w:type="spellEnd"/>
            <w:r>
              <w:t>(Pa)</w:t>
            </w:r>
          </w:p>
        </w:tc>
        <w:tc>
          <w:tcPr>
            <w:tcW w:w="1348" w:type="dxa"/>
          </w:tcPr>
          <w:p w14:paraId="2073D914" w14:textId="77777777" w:rsidR="002656D3" w:rsidRDefault="002656D3" w:rsidP="00C06098">
            <w:pPr>
              <w:pStyle w:val="ListParagraph"/>
              <w:ind w:left="0"/>
            </w:pPr>
            <w:proofErr w:type="spellStart"/>
            <w:r>
              <w:t>Vwati</w:t>
            </w:r>
            <w:proofErr w:type="spellEnd"/>
            <w:r>
              <w:t>(m^3)</w:t>
            </w:r>
          </w:p>
        </w:tc>
        <w:tc>
          <w:tcPr>
            <w:tcW w:w="1022" w:type="dxa"/>
          </w:tcPr>
          <w:p w14:paraId="175BA02C" w14:textId="77777777" w:rsidR="002656D3" w:rsidRDefault="002656D3" w:rsidP="00C06098">
            <w:pPr>
              <w:pStyle w:val="ListParagraph"/>
              <w:ind w:left="0"/>
            </w:pPr>
            <w:r>
              <w:t>theta</w:t>
            </w:r>
          </w:p>
        </w:tc>
        <w:tc>
          <w:tcPr>
            <w:tcW w:w="920" w:type="dxa"/>
          </w:tcPr>
          <w:p w14:paraId="311C6B89" w14:textId="77777777" w:rsidR="002656D3" w:rsidRDefault="002656D3" w:rsidP="00C06098">
            <w:pPr>
              <w:pStyle w:val="ListParagraph"/>
              <w:ind w:left="0"/>
            </w:pPr>
            <w:r>
              <w:t>CD</w:t>
            </w:r>
          </w:p>
        </w:tc>
        <w:tc>
          <w:tcPr>
            <w:tcW w:w="1295" w:type="dxa"/>
          </w:tcPr>
          <w:p w14:paraId="2A563F69" w14:textId="77777777" w:rsidR="002656D3" w:rsidRDefault="002656D3" w:rsidP="00C06098">
            <w:pPr>
              <w:pStyle w:val="ListParagraph"/>
              <w:ind w:left="0"/>
            </w:pPr>
            <w:r>
              <w:t>Distance(m)</w:t>
            </w:r>
          </w:p>
        </w:tc>
        <w:tc>
          <w:tcPr>
            <w:tcW w:w="1213" w:type="dxa"/>
          </w:tcPr>
          <w:p w14:paraId="49CB746A" w14:textId="77777777" w:rsidR="002656D3" w:rsidRDefault="002656D3" w:rsidP="00C06098">
            <w:pPr>
              <w:pStyle w:val="ListParagraph"/>
              <w:ind w:left="0"/>
            </w:pPr>
            <w:r>
              <w:t>Height(m)</w:t>
            </w:r>
          </w:p>
        </w:tc>
        <w:tc>
          <w:tcPr>
            <w:tcW w:w="1191" w:type="dxa"/>
          </w:tcPr>
          <w:p w14:paraId="1D3DD51C" w14:textId="77777777" w:rsidR="002656D3" w:rsidRDefault="002656D3" w:rsidP="00C06098">
            <w:pPr>
              <w:pStyle w:val="ListParagraph"/>
              <w:ind w:left="0"/>
            </w:pPr>
            <w:r>
              <w:t>Thrust(N)</w:t>
            </w:r>
          </w:p>
        </w:tc>
      </w:tr>
      <w:tr w:rsidR="002656D3" w14:paraId="781F6EA2" w14:textId="77777777" w:rsidTr="00AC4C25">
        <w:tc>
          <w:tcPr>
            <w:tcW w:w="1110" w:type="dxa"/>
          </w:tcPr>
          <w:p w14:paraId="7C305C26" w14:textId="77777777" w:rsidR="002656D3" w:rsidRDefault="002656D3" w:rsidP="00C06098">
            <w:r w:rsidRPr="004932AA">
              <w:t>344738</w:t>
            </w:r>
          </w:p>
        </w:tc>
        <w:tc>
          <w:tcPr>
            <w:tcW w:w="1348" w:type="dxa"/>
          </w:tcPr>
          <w:p w14:paraId="664C26EC" w14:textId="77777777" w:rsidR="002656D3" w:rsidRDefault="002656D3" w:rsidP="00C06098">
            <w:pPr>
              <w:pStyle w:val="ListParagraph"/>
              <w:ind w:left="0"/>
            </w:pPr>
            <w:r>
              <w:t>.0013</w:t>
            </w:r>
          </w:p>
        </w:tc>
        <w:tc>
          <w:tcPr>
            <w:tcW w:w="1022" w:type="dxa"/>
          </w:tcPr>
          <w:p w14:paraId="127E1529" w14:textId="77777777" w:rsidR="002656D3" w:rsidRDefault="002656D3" w:rsidP="00C06098">
            <w:pPr>
              <w:pStyle w:val="ListParagraph"/>
              <w:ind w:left="0"/>
            </w:pPr>
            <w:r>
              <w:t>Pi/4</w:t>
            </w:r>
          </w:p>
        </w:tc>
        <w:tc>
          <w:tcPr>
            <w:tcW w:w="920" w:type="dxa"/>
          </w:tcPr>
          <w:p w14:paraId="09FE8F2E" w14:textId="77777777" w:rsidR="002656D3" w:rsidRDefault="002656D3" w:rsidP="00C06098">
            <w:pPr>
              <w:pStyle w:val="ListParagraph"/>
              <w:ind w:left="0"/>
            </w:pPr>
            <w:r>
              <w:t>.5</w:t>
            </w:r>
          </w:p>
        </w:tc>
        <w:tc>
          <w:tcPr>
            <w:tcW w:w="1295" w:type="dxa"/>
          </w:tcPr>
          <w:p w14:paraId="05C77D8E" w14:textId="77777777" w:rsidR="002656D3" w:rsidRDefault="002656D3" w:rsidP="00C06098">
            <w:pPr>
              <w:pStyle w:val="ListParagraph"/>
              <w:ind w:left="0"/>
            </w:pPr>
            <w:r>
              <w:t>38.2649</w:t>
            </w:r>
          </w:p>
        </w:tc>
        <w:tc>
          <w:tcPr>
            <w:tcW w:w="1213" w:type="dxa"/>
          </w:tcPr>
          <w:p w14:paraId="512859A5" w14:textId="77777777" w:rsidR="002656D3" w:rsidRDefault="002656D3" w:rsidP="00C06098">
            <w:pPr>
              <w:pStyle w:val="ListParagraph"/>
              <w:ind w:left="0"/>
            </w:pPr>
            <w:r>
              <w:t>8.2242</w:t>
            </w:r>
          </w:p>
        </w:tc>
        <w:tc>
          <w:tcPr>
            <w:tcW w:w="1191" w:type="dxa"/>
          </w:tcPr>
          <w:p w14:paraId="1403FD77" w14:textId="77777777" w:rsidR="002656D3" w:rsidRDefault="002656D3" w:rsidP="00C06098">
            <w:pPr>
              <w:pStyle w:val="ListParagraph"/>
              <w:ind w:left="0"/>
            </w:pPr>
            <w:r>
              <w:t>191.0459</w:t>
            </w:r>
          </w:p>
        </w:tc>
      </w:tr>
      <w:tr w:rsidR="002656D3" w14:paraId="0C2F41E8" w14:textId="77777777" w:rsidTr="00AC4C25">
        <w:tc>
          <w:tcPr>
            <w:tcW w:w="1110" w:type="dxa"/>
          </w:tcPr>
          <w:p w14:paraId="68E423BA" w14:textId="77777777" w:rsidR="002656D3" w:rsidRDefault="002656D3" w:rsidP="00C06098">
            <w:r w:rsidRPr="004932AA">
              <w:t>344738</w:t>
            </w:r>
          </w:p>
        </w:tc>
        <w:tc>
          <w:tcPr>
            <w:tcW w:w="1348" w:type="dxa"/>
          </w:tcPr>
          <w:p w14:paraId="133B7F8C" w14:textId="77777777" w:rsidR="002656D3" w:rsidRDefault="002656D3" w:rsidP="00C06098">
            <w:pPr>
              <w:pStyle w:val="ListParagraph"/>
              <w:ind w:left="0"/>
            </w:pPr>
            <w:r>
              <w:t>.0012</w:t>
            </w:r>
          </w:p>
        </w:tc>
        <w:tc>
          <w:tcPr>
            <w:tcW w:w="1022" w:type="dxa"/>
          </w:tcPr>
          <w:p w14:paraId="6C98E3B1" w14:textId="77777777" w:rsidR="002656D3" w:rsidRDefault="002656D3" w:rsidP="00C06098">
            <w:pPr>
              <w:pStyle w:val="ListParagraph"/>
              <w:ind w:left="0"/>
            </w:pPr>
            <w:r>
              <w:t>Pi/4</w:t>
            </w:r>
          </w:p>
        </w:tc>
        <w:tc>
          <w:tcPr>
            <w:tcW w:w="920" w:type="dxa"/>
          </w:tcPr>
          <w:p w14:paraId="4063E23B" w14:textId="77777777" w:rsidR="002656D3" w:rsidRDefault="002656D3" w:rsidP="00C06098">
            <w:pPr>
              <w:pStyle w:val="ListParagraph"/>
              <w:ind w:left="0"/>
            </w:pPr>
            <w:r>
              <w:t>.5</w:t>
            </w:r>
          </w:p>
        </w:tc>
        <w:tc>
          <w:tcPr>
            <w:tcW w:w="1295" w:type="dxa"/>
          </w:tcPr>
          <w:p w14:paraId="52EABEAF" w14:textId="77777777" w:rsidR="002656D3" w:rsidRDefault="002656D3" w:rsidP="00C06098">
            <w:pPr>
              <w:pStyle w:val="ListParagraph"/>
              <w:ind w:left="0"/>
            </w:pPr>
            <w:r>
              <w:t>48.2749</w:t>
            </w:r>
          </w:p>
        </w:tc>
        <w:tc>
          <w:tcPr>
            <w:tcW w:w="1213" w:type="dxa"/>
          </w:tcPr>
          <w:p w14:paraId="12A223D5" w14:textId="77777777" w:rsidR="002656D3" w:rsidRDefault="002656D3" w:rsidP="00C06098">
            <w:pPr>
              <w:pStyle w:val="ListParagraph"/>
              <w:ind w:left="0"/>
            </w:pPr>
            <w:r>
              <w:t>11.7668</w:t>
            </w:r>
          </w:p>
        </w:tc>
        <w:tc>
          <w:tcPr>
            <w:tcW w:w="1191" w:type="dxa"/>
          </w:tcPr>
          <w:p w14:paraId="71455733" w14:textId="77777777" w:rsidR="002656D3" w:rsidRDefault="002656D3" w:rsidP="00C06098">
            <w:pPr>
              <w:pStyle w:val="ListParagraph"/>
              <w:ind w:left="0"/>
            </w:pPr>
            <w:r>
              <w:t>191.0459</w:t>
            </w:r>
          </w:p>
        </w:tc>
      </w:tr>
      <w:tr w:rsidR="002656D3" w14:paraId="0BB1808A" w14:textId="77777777" w:rsidTr="00AC4C25">
        <w:tc>
          <w:tcPr>
            <w:tcW w:w="1110" w:type="dxa"/>
          </w:tcPr>
          <w:p w14:paraId="0C0016DC" w14:textId="77777777" w:rsidR="002656D3" w:rsidRDefault="002656D3" w:rsidP="00C06098">
            <w:r w:rsidRPr="004932AA">
              <w:t>344738</w:t>
            </w:r>
          </w:p>
        </w:tc>
        <w:tc>
          <w:tcPr>
            <w:tcW w:w="1348" w:type="dxa"/>
          </w:tcPr>
          <w:p w14:paraId="7A79A486" w14:textId="77777777" w:rsidR="002656D3" w:rsidRDefault="002656D3" w:rsidP="00C06098">
            <w:pPr>
              <w:pStyle w:val="ListParagraph"/>
              <w:ind w:left="0"/>
            </w:pPr>
            <w:r>
              <w:t>.001</w:t>
            </w:r>
          </w:p>
        </w:tc>
        <w:tc>
          <w:tcPr>
            <w:tcW w:w="1022" w:type="dxa"/>
          </w:tcPr>
          <w:p w14:paraId="27A9A822" w14:textId="77777777" w:rsidR="002656D3" w:rsidRDefault="002656D3" w:rsidP="00C06098">
            <w:pPr>
              <w:pStyle w:val="ListParagraph"/>
              <w:ind w:left="0"/>
            </w:pPr>
            <w:r>
              <w:t>Pi/4</w:t>
            </w:r>
          </w:p>
        </w:tc>
        <w:tc>
          <w:tcPr>
            <w:tcW w:w="920" w:type="dxa"/>
          </w:tcPr>
          <w:p w14:paraId="32A3F925" w14:textId="77777777" w:rsidR="002656D3" w:rsidRDefault="002656D3" w:rsidP="00C06098">
            <w:pPr>
              <w:pStyle w:val="ListParagraph"/>
              <w:ind w:left="0"/>
            </w:pPr>
            <w:r>
              <w:t>.5</w:t>
            </w:r>
          </w:p>
        </w:tc>
        <w:tc>
          <w:tcPr>
            <w:tcW w:w="1295" w:type="dxa"/>
          </w:tcPr>
          <w:p w14:paraId="5799BD48" w14:textId="77777777" w:rsidR="002656D3" w:rsidRDefault="002656D3" w:rsidP="00C06098">
            <w:pPr>
              <w:pStyle w:val="ListParagraph"/>
              <w:ind w:left="0"/>
            </w:pPr>
            <w:r>
              <w:t>68.3276</w:t>
            </w:r>
          </w:p>
        </w:tc>
        <w:tc>
          <w:tcPr>
            <w:tcW w:w="1213" w:type="dxa"/>
          </w:tcPr>
          <w:p w14:paraId="3FFF5FE1" w14:textId="77777777" w:rsidR="002656D3" w:rsidRDefault="002656D3" w:rsidP="00C06098">
            <w:pPr>
              <w:pStyle w:val="ListParagraph"/>
              <w:ind w:left="0"/>
            </w:pPr>
            <w:r>
              <w:t>17.3782</w:t>
            </w:r>
          </w:p>
        </w:tc>
        <w:tc>
          <w:tcPr>
            <w:tcW w:w="1191" w:type="dxa"/>
          </w:tcPr>
          <w:p w14:paraId="430E03B8" w14:textId="77777777" w:rsidR="002656D3" w:rsidRDefault="002656D3" w:rsidP="00C06098">
            <w:pPr>
              <w:pStyle w:val="ListParagraph"/>
              <w:ind w:left="0"/>
            </w:pPr>
            <w:r>
              <w:t>191.0459</w:t>
            </w:r>
          </w:p>
        </w:tc>
      </w:tr>
      <w:tr w:rsidR="002656D3" w14:paraId="0CAFDA2E" w14:textId="77777777" w:rsidTr="00AC4C25">
        <w:tc>
          <w:tcPr>
            <w:tcW w:w="1110" w:type="dxa"/>
          </w:tcPr>
          <w:p w14:paraId="339CE7AE" w14:textId="77777777" w:rsidR="002656D3" w:rsidRDefault="002656D3" w:rsidP="00C06098">
            <w:r w:rsidRPr="004932AA">
              <w:t>344738</w:t>
            </w:r>
          </w:p>
        </w:tc>
        <w:tc>
          <w:tcPr>
            <w:tcW w:w="1348" w:type="dxa"/>
          </w:tcPr>
          <w:p w14:paraId="2570C4DF" w14:textId="77777777" w:rsidR="002656D3" w:rsidRDefault="002656D3" w:rsidP="00C06098">
            <w:pPr>
              <w:pStyle w:val="ListParagraph"/>
              <w:ind w:left="0"/>
            </w:pPr>
            <w:r>
              <w:t>.0008</w:t>
            </w:r>
          </w:p>
        </w:tc>
        <w:tc>
          <w:tcPr>
            <w:tcW w:w="1022" w:type="dxa"/>
          </w:tcPr>
          <w:p w14:paraId="723D5D80" w14:textId="77777777" w:rsidR="002656D3" w:rsidRDefault="002656D3" w:rsidP="00C06098">
            <w:pPr>
              <w:pStyle w:val="ListParagraph"/>
              <w:ind w:left="0"/>
            </w:pPr>
            <w:r>
              <w:t>Pi/4</w:t>
            </w:r>
          </w:p>
        </w:tc>
        <w:tc>
          <w:tcPr>
            <w:tcW w:w="920" w:type="dxa"/>
          </w:tcPr>
          <w:p w14:paraId="3738E412" w14:textId="77777777" w:rsidR="002656D3" w:rsidRDefault="002656D3" w:rsidP="00C06098">
            <w:pPr>
              <w:pStyle w:val="ListParagraph"/>
              <w:ind w:left="0"/>
            </w:pPr>
            <w:r>
              <w:t>.5</w:t>
            </w:r>
          </w:p>
        </w:tc>
        <w:tc>
          <w:tcPr>
            <w:tcW w:w="1295" w:type="dxa"/>
          </w:tcPr>
          <w:p w14:paraId="1C926806" w14:textId="77777777" w:rsidR="002656D3" w:rsidRDefault="002656D3" w:rsidP="00C06098">
            <w:pPr>
              <w:pStyle w:val="ListParagraph"/>
              <w:ind w:left="0"/>
            </w:pPr>
            <w:r>
              <w:t>66.9228</w:t>
            </w:r>
          </w:p>
        </w:tc>
        <w:tc>
          <w:tcPr>
            <w:tcW w:w="1213" w:type="dxa"/>
          </w:tcPr>
          <w:p w14:paraId="37AD6DB8" w14:textId="77777777" w:rsidR="002656D3" w:rsidRDefault="002656D3" w:rsidP="00C06098">
            <w:pPr>
              <w:pStyle w:val="ListParagraph"/>
              <w:ind w:left="0"/>
            </w:pPr>
            <w:r>
              <w:t>21.0043</w:t>
            </w:r>
          </w:p>
        </w:tc>
        <w:tc>
          <w:tcPr>
            <w:tcW w:w="1191" w:type="dxa"/>
          </w:tcPr>
          <w:p w14:paraId="135706E2" w14:textId="77777777" w:rsidR="002656D3" w:rsidRDefault="002656D3" w:rsidP="00C06098">
            <w:pPr>
              <w:pStyle w:val="ListParagraph"/>
              <w:ind w:left="0"/>
            </w:pPr>
            <w:r>
              <w:t>191.0459</w:t>
            </w:r>
          </w:p>
        </w:tc>
      </w:tr>
      <w:tr w:rsidR="002656D3" w14:paraId="6FC4349F" w14:textId="77777777" w:rsidTr="00AC4C25">
        <w:trPr>
          <w:trHeight w:val="296"/>
        </w:trPr>
        <w:tc>
          <w:tcPr>
            <w:tcW w:w="1110" w:type="dxa"/>
          </w:tcPr>
          <w:p w14:paraId="5151D487" w14:textId="77777777" w:rsidR="002656D3" w:rsidRDefault="002656D3" w:rsidP="00C06098">
            <w:r w:rsidRPr="004932AA">
              <w:t>344738</w:t>
            </w:r>
          </w:p>
        </w:tc>
        <w:tc>
          <w:tcPr>
            <w:tcW w:w="1348" w:type="dxa"/>
          </w:tcPr>
          <w:p w14:paraId="4B531343" w14:textId="77777777" w:rsidR="002656D3" w:rsidRDefault="002656D3" w:rsidP="00C06098">
            <w:pPr>
              <w:pStyle w:val="ListParagraph"/>
              <w:ind w:left="0"/>
            </w:pPr>
            <w:r>
              <w:t>.0006</w:t>
            </w:r>
          </w:p>
        </w:tc>
        <w:tc>
          <w:tcPr>
            <w:tcW w:w="1022" w:type="dxa"/>
          </w:tcPr>
          <w:p w14:paraId="4D16D179" w14:textId="77777777" w:rsidR="002656D3" w:rsidRDefault="002656D3" w:rsidP="00C06098">
            <w:pPr>
              <w:pStyle w:val="ListParagraph"/>
              <w:ind w:left="0"/>
            </w:pPr>
            <w:r>
              <w:t>Pi/4</w:t>
            </w:r>
          </w:p>
        </w:tc>
        <w:tc>
          <w:tcPr>
            <w:tcW w:w="920" w:type="dxa"/>
          </w:tcPr>
          <w:p w14:paraId="7F6EEA84" w14:textId="77777777" w:rsidR="002656D3" w:rsidRDefault="002656D3" w:rsidP="00C06098">
            <w:pPr>
              <w:pStyle w:val="ListParagraph"/>
              <w:ind w:left="0"/>
            </w:pPr>
            <w:r>
              <w:t>.5</w:t>
            </w:r>
          </w:p>
        </w:tc>
        <w:tc>
          <w:tcPr>
            <w:tcW w:w="1295" w:type="dxa"/>
          </w:tcPr>
          <w:p w14:paraId="5D27C8CE" w14:textId="77777777" w:rsidR="002656D3" w:rsidRDefault="002656D3" w:rsidP="00C06098">
            <w:pPr>
              <w:pStyle w:val="ListParagraph"/>
              <w:ind w:left="0"/>
            </w:pPr>
            <w:r>
              <w:t>68.7955</w:t>
            </w:r>
          </w:p>
        </w:tc>
        <w:tc>
          <w:tcPr>
            <w:tcW w:w="1213" w:type="dxa"/>
          </w:tcPr>
          <w:p w14:paraId="5A4F749B" w14:textId="77777777" w:rsidR="002656D3" w:rsidRDefault="002656D3" w:rsidP="00C06098">
            <w:pPr>
              <w:pStyle w:val="ListParagraph"/>
              <w:ind w:left="0"/>
            </w:pPr>
            <w:r>
              <w:t>22.6397</w:t>
            </w:r>
          </w:p>
        </w:tc>
        <w:tc>
          <w:tcPr>
            <w:tcW w:w="1191" w:type="dxa"/>
          </w:tcPr>
          <w:p w14:paraId="35393C1F" w14:textId="77777777" w:rsidR="002656D3" w:rsidRDefault="002656D3" w:rsidP="00C06098">
            <w:pPr>
              <w:pStyle w:val="ListParagraph"/>
              <w:ind w:left="0"/>
            </w:pPr>
            <w:r>
              <w:t>191.0459</w:t>
            </w:r>
          </w:p>
        </w:tc>
      </w:tr>
    </w:tbl>
    <w:p w14:paraId="2890D362" w14:textId="168BD36D" w:rsidR="00AC4C25" w:rsidRDefault="00AC4C25" w:rsidP="00DF3421">
      <w:pPr>
        <w:keepNext/>
        <w:spacing w:before="240" w:after="60"/>
        <w:jc w:val="center"/>
        <w:outlineLvl w:val="0"/>
        <w:rPr>
          <w:b/>
        </w:rPr>
      </w:pPr>
      <w:r>
        <w:rPr>
          <w:noProof/>
          <w:kern w:val="32"/>
          <w:sz w:val="22"/>
        </w:rPr>
        <mc:AlternateContent>
          <mc:Choice Requires="wps">
            <w:drawing>
              <wp:anchor distT="0" distB="0" distL="114300" distR="114300" simplePos="0" relativeHeight="251659264" behindDoc="0" locked="0" layoutInCell="1" allowOverlap="1" wp14:anchorId="56760BEA" wp14:editId="1489B925">
                <wp:simplePos x="0" y="0"/>
                <wp:positionH relativeFrom="column">
                  <wp:posOffset>508000</wp:posOffset>
                </wp:positionH>
                <wp:positionV relativeFrom="paragraph">
                  <wp:posOffset>20955</wp:posOffset>
                </wp:positionV>
                <wp:extent cx="4803140" cy="452120"/>
                <wp:effectExtent l="0" t="0" r="0" b="5080"/>
                <wp:wrapSquare wrapText="bothSides"/>
                <wp:docPr id="5" name="Text Box 5"/>
                <wp:cNvGraphicFramePr/>
                <a:graphic xmlns:a="http://schemas.openxmlformats.org/drawingml/2006/main">
                  <a:graphicData uri="http://schemas.microsoft.com/office/word/2010/wordprocessingShape">
                    <wps:wsp>
                      <wps:cNvSpPr txBox="1"/>
                      <wps:spPr>
                        <a:xfrm>
                          <a:off x="0" y="0"/>
                          <a:ext cx="480314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E8A544" w14:textId="77777777" w:rsidR="00AC4C25" w:rsidRDefault="00AC4C25" w:rsidP="00AC4C25">
                            <w:pPr>
                              <w:keepNext/>
                              <w:spacing w:before="240" w:after="60"/>
                              <w:jc w:val="center"/>
                              <w:outlineLvl w:val="0"/>
                              <w:rPr>
                                <w:b/>
                              </w:rPr>
                            </w:pPr>
                            <w:r>
                              <w:rPr>
                                <w:b/>
                                <w:kern w:val="32"/>
                                <w:sz w:val="22"/>
                              </w:rPr>
                              <w:t xml:space="preserve">Figure 4: </w:t>
                            </w:r>
                            <w:r>
                              <w:rPr>
                                <w:b/>
                              </w:rPr>
                              <w:t>Design parameters and output results for varied initial water volume</w:t>
                            </w:r>
                          </w:p>
                          <w:p w14:paraId="12108CD3" w14:textId="77777777" w:rsidR="00AC4C25" w:rsidRDefault="00AC4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0BEA" id="_x0000_t202" coordsize="21600,21600" o:spt="202" path="m0,0l0,21600,21600,21600,21600,0xe">
                <v:stroke joinstyle="miter"/>
                <v:path gradientshapeok="t" o:connecttype="rect"/>
              </v:shapetype>
              <v:shape id="Text Box 5" o:spid="_x0000_s1026" type="#_x0000_t202" style="position:absolute;left:0;text-align:left;margin-left:40pt;margin-top:1.65pt;width:378.2pt;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" filled="f" stroked="f">
                <v:textbox>
                  <w:txbxContent>
                    <w:p w14:paraId="63E8A544" w14:textId="77777777" w:rsidR="00AC4C25" w:rsidRDefault="00AC4C25" w:rsidP="00AC4C25">
                      <w:pPr>
                        <w:keepNext/>
                        <w:spacing w:before="240" w:after="60"/>
                        <w:jc w:val="center"/>
                        <w:outlineLvl w:val="0"/>
                        <w:rPr>
                          <w:b/>
                        </w:rPr>
                      </w:pPr>
                      <w:r>
                        <w:rPr>
                          <w:b/>
                          <w:kern w:val="32"/>
                          <w:sz w:val="22"/>
                        </w:rPr>
                        <w:t xml:space="preserve">Figure 4: </w:t>
                      </w:r>
                      <w:r>
                        <w:rPr>
                          <w:b/>
                        </w:rPr>
                        <w:t>Design parameters and output results for varied initial water volume</w:t>
                      </w:r>
                    </w:p>
                    <w:p w14:paraId="12108CD3" w14:textId="77777777" w:rsidR="00AC4C25" w:rsidRDefault="00AC4C25"/>
                  </w:txbxContent>
                </v:textbox>
                <w10:wrap type="square"/>
              </v:shape>
            </w:pict>
          </mc:Fallback>
        </mc:AlternateContent>
      </w:r>
    </w:p>
    <w:p w14:paraId="4CAFAAD1" w14:textId="77777777" w:rsidR="00AC4C25" w:rsidRDefault="00AC4C25" w:rsidP="00DF3421">
      <w:pPr>
        <w:keepNext/>
        <w:spacing w:before="240" w:after="60"/>
        <w:jc w:val="center"/>
        <w:outlineLvl w:val="0"/>
      </w:pPr>
    </w:p>
    <w:p w14:paraId="29FFFEF4" w14:textId="3551A565" w:rsidR="002656D3" w:rsidRDefault="002656D3" w:rsidP="00DF3421">
      <w:pPr>
        <w:keepNext/>
        <w:spacing w:before="240" w:after="60"/>
        <w:jc w:val="center"/>
        <w:outlineLvl w:val="0"/>
        <w:rPr>
          <w:b/>
        </w:rPr>
      </w:pPr>
      <w:r>
        <w:t xml:space="preserve">When the drag coefficient was varied, </w:t>
      </w:r>
      <w:r w:rsidR="00AC4C25">
        <w:t xml:space="preserve">thrust was not changed, but the reduced drag resulted in higher and longer flights, and vice versa for increased drag, as can be seen in </w:t>
      </w:r>
      <w:r w:rsidR="00AC4C25">
        <w:rPr>
          <w:b/>
        </w:rPr>
        <w:t>Figure 5.</w:t>
      </w:r>
    </w:p>
    <w:tbl>
      <w:tblPr>
        <w:tblStyle w:val="TableGrid"/>
        <w:tblW w:w="8099" w:type="dxa"/>
        <w:tblInd w:w="720" w:type="dxa"/>
        <w:tblLook w:val="04A0" w:firstRow="1" w:lastRow="0" w:firstColumn="1" w:lastColumn="0" w:noHBand="0" w:noVBand="1"/>
      </w:tblPr>
      <w:tblGrid>
        <w:gridCol w:w="1110"/>
        <w:gridCol w:w="1348"/>
        <w:gridCol w:w="1022"/>
        <w:gridCol w:w="920"/>
        <w:gridCol w:w="1295"/>
        <w:gridCol w:w="1213"/>
        <w:gridCol w:w="1191"/>
      </w:tblGrid>
      <w:tr w:rsidR="00AC4C25" w14:paraId="7CCBD173" w14:textId="77777777" w:rsidTr="00C06098">
        <w:tc>
          <w:tcPr>
            <w:tcW w:w="1121" w:type="dxa"/>
          </w:tcPr>
          <w:p w14:paraId="44308626" w14:textId="77777777" w:rsidR="00AC4C25" w:rsidRDefault="00AC4C25" w:rsidP="00C06098">
            <w:pPr>
              <w:pStyle w:val="ListParagraph"/>
              <w:ind w:left="0"/>
            </w:pPr>
            <w:proofErr w:type="spellStart"/>
            <w:r>
              <w:t>Pg</w:t>
            </w:r>
            <w:proofErr w:type="spellEnd"/>
            <w:r>
              <w:t>(Pa)</w:t>
            </w:r>
          </w:p>
        </w:tc>
        <w:tc>
          <w:tcPr>
            <w:tcW w:w="1353" w:type="dxa"/>
          </w:tcPr>
          <w:p w14:paraId="14974556" w14:textId="77777777" w:rsidR="00AC4C25" w:rsidRDefault="00AC4C25" w:rsidP="00C06098">
            <w:pPr>
              <w:pStyle w:val="ListParagraph"/>
              <w:ind w:left="0"/>
            </w:pPr>
            <w:proofErr w:type="spellStart"/>
            <w:r>
              <w:t>Vwati</w:t>
            </w:r>
            <w:proofErr w:type="spellEnd"/>
            <w:r>
              <w:t>(m^3)</w:t>
            </w:r>
          </w:p>
        </w:tc>
        <w:tc>
          <w:tcPr>
            <w:tcW w:w="1042" w:type="dxa"/>
          </w:tcPr>
          <w:p w14:paraId="0A4BAC71" w14:textId="77777777" w:rsidR="00AC4C25" w:rsidRDefault="00AC4C25" w:rsidP="00C06098">
            <w:pPr>
              <w:pStyle w:val="ListParagraph"/>
              <w:ind w:left="0"/>
            </w:pPr>
            <w:r>
              <w:t>theta</w:t>
            </w:r>
          </w:p>
        </w:tc>
        <w:tc>
          <w:tcPr>
            <w:tcW w:w="947" w:type="dxa"/>
          </w:tcPr>
          <w:p w14:paraId="1423275F" w14:textId="77777777" w:rsidR="00AC4C25" w:rsidRDefault="00AC4C25" w:rsidP="00C06098">
            <w:pPr>
              <w:pStyle w:val="ListParagraph"/>
              <w:ind w:left="0"/>
            </w:pPr>
            <w:r>
              <w:t>CD</w:t>
            </w:r>
          </w:p>
        </w:tc>
        <w:tc>
          <w:tcPr>
            <w:tcW w:w="1219" w:type="dxa"/>
          </w:tcPr>
          <w:p w14:paraId="23AA2375" w14:textId="77777777" w:rsidR="00AC4C25" w:rsidRDefault="00AC4C25" w:rsidP="00C06098">
            <w:pPr>
              <w:pStyle w:val="ListParagraph"/>
              <w:ind w:left="0"/>
            </w:pPr>
            <w:r>
              <w:t>Distance(m)</w:t>
            </w:r>
          </w:p>
        </w:tc>
        <w:tc>
          <w:tcPr>
            <w:tcW w:w="1219" w:type="dxa"/>
          </w:tcPr>
          <w:p w14:paraId="511EFEF8" w14:textId="77777777" w:rsidR="00AC4C25" w:rsidRDefault="00AC4C25" w:rsidP="00C06098">
            <w:pPr>
              <w:pStyle w:val="ListParagraph"/>
              <w:ind w:left="0"/>
            </w:pPr>
            <w:r>
              <w:t>Height(m)</w:t>
            </w:r>
          </w:p>
        </w:tc>
        <w:tc>
          <w:tcPr>
            <w:tcW w:w="1198" w:type="dxa"/>
          </w:tcPr>
          <w:p w14:paraId="2D28442A" w14:textId="77777777" w:rsidR="00AC4C25" w:rsidRDefault="00AC4C25" w:rsidP="00C06098">
            <w:pPr>
              <w:pStyle w:val="ListParagraph"/>
              <w:ind w:left="0"/>
            </w:pPr>
            <w:r>
              <w:t>Thrust(N)</w:t>
            </w:r>
          </w:p>
        </w:tc>
      </w:tr>
      <w:tr w:rsidR="00AC4C25" w14:paraId="3518D5C5" w14:textId="77777777" w:rsidTr="00C06098">
        <w:trPr>
          <w:trHeight w:val="341"/>
        </w:trPr>
        <w:tc>
          <w:tcPr>
            <w:tcW w:w="1121" w:type="dxa"/>
          </w:tcPr>
          <w:p w14:paraId="322F32F2" w14:textId="77777777" w:rsidR="00AC4C25" w:rsidRDefault="00AC4C25" w:rsidP="00C06098">
            <w:r w:rsidRPr="004932AA">
              <w:t>344738</w:t>
            </w:r>
          </w:p>
        </w:tc>
        <w:tc>
          <w:tcPr>
            <w:tcW w:w="1353" w:type="dxa"/>
          </w:tcPr>
          <w:p w14:paraId="57C245A7" w14:textId="77777777" w:rsidR="00AC4C25" w:rsidRDefault="00AC4C25" w:rsidP="00C06098">
            <w:pPr>
              <w:pStyle w:val="ListParagraph"/>
              <w:ind w:left="0"/>
            </w:pPr>
            <w:r>
              <w:t>.001</w:t>
            </w:r>
          </w:p>
        </w:tc>
        <w:tc>
          <w:tcPr>
            <w:tcW w:w="1042" w:type="dxa"/>
          </w:tcPr>
          <w:p w14:paraId="52F70C68" w14:textId="77777777" w:rsidR="00AC4C25" w:rsidRDefault="00AC4C25" w:rsidP="00C06098">
            <w:pPr>
              <w:pStyle w:val="ListParagraph"/>
              <w:ind w:left="0"/>
            </w:pPr>
            <w:r>
              <w:t>Pi/4</w:t>
            </w:r>
          </w:p>
        </w:tc>
        <w:tc>
          <w:tcPr>
            <w:tcW w:w="947" w:type="dxa"/>
          </w:tcPr>
          <w:p w14:paraId="6AA3CB78" w14:textId="77777777" w:rsidR="00AC4C25" w:rsidRDefault="00AC4C25" w:rsidP="00C06098">
            <w:pPr>
              <w:pStyle w:val="ListParagraph"/>
              <w:ind w:left="0"/>
            </w:pPr>
            <w:r>
              <w:t>.7</w:t>
            </w:r>
          </w:p>
        </w:tc>
        <w:tc>
          <w:tcPr>
            <w:tcW w:w="1219" w:type="dxa"/>
          </w:tcPr>
          <w:p w14:paraId="28C1A4B2" w14:textId="77777777" w:rsidR="00AC4C25" w:rsidRDefault="00AC4C25" w:rsidP="00C06098">
            <w:pPr>
              <w:pStyle w:val="ListParagraph"/>
              <w:ind w:left="0"/>
            </w:pPr>
            <w:r>
              <w:t>48.2736</w:t>
            </w:r>
          </w:p>
        </w:tc>
        <w:tc>
          <w:tcPr>
            <w:tcW w:w="1219" w:type="dxa"/>
          </w:tcPr>
          <w:p w14:paraId="27D7FBEF" w14:textId="77777777" w:rsidR="00AC4C25" w:rsidRDefault="00AC4C25" w:rsidP="00C06098">
            <w:pPr>
              <w:pStyle w:val="ListParagraph"/>
              <w:ind w:left="0"/>
            </w:pPr>
            <w:r>
              <w:t>14.4156</w:t>
            </w:r>
          </w:p>
        </w:tc>
        <w:tc>
          <w:tcPr>
            <w:tcW w:w="1198" w:type="dxa"/>
          </w:tcPr>
          <w:p w14:paraId="23E8CD4D" w14:textId="77777777" w:rsidR="00AC4C25" w:rsidRDefault="00AC4C25" w:rsidP="00C06098">
            <w:pPr>
              <w:pStyle w:val="ListParagraph"/>
              <w:ind w:left="0"/>
            </w:pPr>
            <w:r>
              <w:t>191.0459</w:t>
            </w:r>
          </w:p>
        </w:tc>
      </w:tr>
      <w:tr w:rsidR="00AC4C25" w14:paraId="4F30C23E" w14:textId="77777777" w:rsidTr="00C06098">
        <w:tc>
          <w:tcPr>
            <w:tcW w:w="1121" w:type="dxa"/>
          </w:tcPr>
          <w:p w14:paraId="14CDB565" w14:textId="77777777" w:rsidR="00AC4C25" w:rsidRDefault="00AC4C25" w:rsidP="00C06098">
            <w:r w:rsidRPr="004932AA">
              <w:t>344738</w:t>
            </w:r>
          </w:p>
        </w:tc>
        <w:tc>
          <w:tcPr>
            <w:tcW w:w="1353" w:type="dxa"/>
          </w:tcPr>
          <w:p w14:paraId="32B49A77" w14:textId="77777777" w:rsidR="00AC4C25" w:rsidRDefault="00AC4C25" w:rsidP="00C06098">
            <w:pPr>
              <w:pStyle w:val="ListParagraph"/>
              <w:ind w:left="0"/>
            </w:pPr>
            <w:r>
              <w:t>.001</w:t>
            </w:r>
          </w:p>
        </w:tc>
        <w:tc>
          <w:tcPr>
            <w:tcW w:w="1042" w:type="dxa"/>
          </w:tcPr>
          <w:p w14:paraId="5596989A" w14:textId="77777777" w:rsidR="00AC4C25" w:rsidRDefault="00AC4C25" w:rsidP="00C06098">
            <w:pPr>
              <w:pStyle w:val="ListParagraph"/>
              <w:ind w:left="0"/>
            </w:pPr>
            <w:r>
              <w:t>Pi/4</w:t>
            </w:r>
          </w:p>
        </w:tc>
        <w:tc>
          <w:tcPr>
            <w:tcW w:w="947" w:type="dxa"/>
          </w:tcPr>
          <w:p w14:paraId="0D692FD4" w14:textId="77777777" w:rsidR="00AC4C25" w:rsidRDefault="00AC4C25" w:rsidP="00C06098">
            <w:pPr>
              <w:pStyle w:val="ListParagraph"/>
              <w:ind w:left="0"/>
            </w:pPr>
            <w:r>
              <w:t>.6</w:t>
            </w:r>
          </w:p>
        </w:tc>
        <w:tc>
          <w:tcPr>
            <w:tcW w:w="1219" w:type="dxa"/>
          </w:tcPr>
          <w:p w14:paraId="175C905D" w14:textId="77777777" w:rsidR="00AC4C25" w:rsidRDefault="00AC4C25" w:rsidP="00C06098">
            <w:pPr>
              <w:pStyle w:val="ListParagraph"/>
              <w:ind w:left="0"/>
            </w:pPr>
            <w:r>
              <w:t>55.9214</w:t>
            </w:r>
          </w:p>
        </w:tc>
        <w:tc>
          <w:tcPr>
            <w:tcW w:w="1219" w:type="dxa"/>
          </w:tcPr>
          <w:p w14:paraId="551B0A0A" w14:textId="77777777" w:rsidR="00AC4C25" w:rsidRDefault="00AC4C25" w:rsidP="00C06098">
            <w:pPr>
              <w:pStyle w:val="ListParagraph"/>
              <w:ind w:left="0"/>
            </w:pPr>
            <w:r>
              <w:t>16.4734</w:t>
            </w:r>
          </w:p>
        </w:tc>
        <w:tc>
          <w:tcPr>
            <w:tcW w:w="1198" w:type="dxa"/>
          </w:tcPr>
          <w:p w14:paraId="095CFBB3" w14:textId="77777777" w:rsidR="00AC4C25" w:rsidRDefault="00AC4C25" w:rsidP="00C06098">
            <w:pPr>
              <w:pStyle w:val="ListParagraph"/>
              <w:ind w:left="0"/>
            </w:pPr>
            <w:r>
              <w:t>191.0459</w:t>
            </w:r>
          </w:p>
        </w:tc>
      </w:tr>
      <w:tr w:rsidR="00AC4C25" w14:paraId="3B5B5C2F" w14:textId="77777777" w:rsidTr="00C06098">
        <w:tc>
          <w:tcPr>
            <w:tcW w:w="1121" w:type="dxa"/>
          </w:tcPr>
          <w:p w14:paraId="1C98918D" w14:textId="77777777" w:rsidR="00AC4C25" w:rsidRDefault="00AC4C25" w:rsidP="00C06098">
            <w:r w:rsidRPr="004932AA">
              <w:t>344738</w:t>
            </w:r>
          </w:p>
        </w:tc>
        <w:tc>
          <w:tcPr>
            <w:tcW w:w="1353" w:type="dxa"/>
          </w:tcPr>
          <w:p w14:paraId="24149D93" w14:textId="77777777" w:rsidR="00AC4C25" w:rsidRDefault="00AC4C25" w:rsidP="00C06098">
            <w:pPr>
              <w:pStyle w:val="ListParagraph"/>
              <w:ind w:left="0"/>
            </w:pPr>
            <w:r>
              <w:t>.001</w:t>
            </w:r>
          </w:p>
        </w:tc>
        <w:tc>
          <w:tcPr>
            <w:tcW w:w="1042" w:type="dxa"/>
          </w:tcPr>
          <w:p w14:paraId="45EDD197" w14:textId="77777777" w:rsidR="00AC4C25" w:rsidRDefault="00AC4C25" w:rsidP="00C06098">
            <w:pPr>
              <w:pStyle w:val="ListParagraph"/>
              <w:ind w:left="0"/>
            </w:pPr>
            <w:r>
              <w:t>Pi/4</w:t>
            </w:r>
          </w:p>
        </w:tc>
        <w:tc>
          <w:tcPr>
            <w:tcW w:w="947" w:type="dxa"/>
          </w:tcPr>
          <w:p w14:paraId="4F8E68BE" w14:textId="77777777" w:rsidR="00AC4C25" w:rsidRDefault="00AC4C25" w:rsidP="00C06098">
            <w:pPr>
              <w:pStyle w:val="ListParagraph"/>
              <w:ind w:left="0"/>
            </w:pPr>
            <w:r>
              <w:t>.5</w:t>
            </w:r>
          </w:p>
        </w:tc>
        <w:tc>
          <w:tcPr>
            <w:tcW w:w="1219" w:type="dxa"/>
          </w:tcPr>
          <w:p w14:paraId="25552787" w14:textId="77777777" w:rsidR="00AC4C25" w:rsidRDefault="00AC4C25" w:rsidP="00C06098">
            <w:pPr>
              <w:pStyle w:val="ListParagraph"/>
              <w:ind w:left="0"/>
            </w:pPr>
            <w:r>
              <w:t>68.3276</w:t>
            </w:r>
          </w:p>
        </w:tc>
        <w:tc>
          <w:tcPr>
            <w:tcW w:w="1219" w:type="dxa"/>
          </w:tcPr>
          <w:p w14:paraId="4EDA2C1A" w14:textId="77777777" w:rsidR="00AC4C25" w:rsidRDefault="00AC4C25" w:rsidP="00C06098">
            <w:pPr>
              <w:pStyle w:val="ListParagraph"/>
              <w:ind w:left="0"/>
            </w:pPr>
            <w:r>
              <w:t>17.3782</w:t>
            </w:r>
          </w:p>
        </w:tc>
        <w:tc>
          <w:tcPr>
            <w:tcW w:w="1198" w:type="dxa"/>
          </w:tcPr>
          <w:p w14:paraId="22DAB4EB" w14:textId="77777777" w:rsidR="00AC4C25" w:rsidRDefault="00AC4C25" w:rsidP="00C06098">
            <w:pPr>
              <w:pStyle w:val="ListParagraph"/>
              <w:ind w:left="0"/>
            </w:pPr>
            <w:r>
              <w:t>191.0459</w:t>
            </w:r>
          </w:p>
        </w:tc>
      </w:tr>
      <w:tr w:rsidR="00AC4C25" w14:paraId="6E073AE8" w14:textId="77777777" w:rsidTr="00C06098">
        <w:tc>
          <w:tcPr>
            <w:tcW w:w="1121" w:type="dxa"/>
          </w:tcPr>
          <w:p w14:paraId="3AEC557C" w14:textId="77777777" w:rsidR="00AC4C25" w:rsidRDefault="00AC4C25" w:rsidP="00C06098">
            <w:r w:rsidRPr="004932AA">
              <w:lastRenderedPageBreak/>
              <w:t>344738</w:t>
            </w:r>
          </w:p>
        </w:tc>
        <w:tc>
          <w:tcPr>
            <w:tcW w:w="1353" w:type="dxa"/>
          </w:tcPr>
          <w:p w14:paraId="17984ACB" w14:textId="77777777" w:rsidR="00AC4C25" w:rsidRDefault="00AC4C25" w:rsidP="00C06098">
            <w:pPr>
              <w:pStyle w:val="ListParagraph"/>
              <w:ind w:left="0"/>
            </w:pPr>
            <w:r>
              <w:t>.001</w:t>
            </w:r>
          </w:p>
        </w:tc>
        <w:tc>
          <w:tcPr>
            <w:tcW w:w="1042" w:type="dxa"/>
          </w:tcPr>
          <w:p w14:paraId="487A11EE" w14:textId="77777777" w:rsidR="00AC4C25" w:rsidRDefault="00AC4C25" w:rsidP="00C06098">
            <w:pPr>
              <w:pStyle w:val="ListParagraph"/>
              <w:ind w:left="0"/>
            </w:pPr>
            <w:r>
              <w:t>Pi/4</w:t>
            </w:r>
          </w:p>
        </w:tc>
        <w:tc>
          <w:tcPr>
            <w:tcW w:w="947" w:type="dxa"/>
          </w:tcPr>
          <w:p w14:paraId="0E0EBC8B" w14:textId="77777777" w:rsidR="00AC4C25" w:rsidRDefault="00AC4C25" w:rsidP="00C06098">
            <w:pPr>
              <w:pStyle w:val="ListParagraph"/>
              <w:ind w:left="0"/>
            </w:pPr>
            <w:r>
              <w:t>.4</w:t>
            </w:r>
          </w:p>
        </w:tc>
        <w:tc>
          <w:tcPr>
            <w:tcW w:w="1219" w:type="dxa"/>
          </w:tcPr>
          <w:p w14:paraId="6663D53E" w14:textId="77777777" w:rsidR="00AC4C25" w:rsidRDefault="00AC4C25" w:rsidP="00C06098">
            <w:pPr>
              <w:pStyle w:val="ListParagraph"/>
              <w:ind w:left="0"/>
            </w:pPr>
            <w:r>
              <w:t>66.7869</w:t>
            </w:r>
          </w:p>
        </w:tc>
        <w:tc>
          <w:tcPr>
            <w:tcW w:w="1219" w:type="dxa"/>
          </w:tcPr>
          <w:p w14:paraId="1EF8A6EF" w14:textId="77777777" w:rsidR="00AC4C25" w:rsidRDefault="00AC4C25" w:rsidP="00C06098">
            <w:pPr>
              <w:pStyle w:val="ListParagraph"/>
              <w:ind w:left="0"/>
            </w:pPr>
            <w:r>
              <w:t>18.4399</w:t>
            </w:r>
          </w:p>
        </w:tc>
        <w:tc>
          <w:tcPr>
            <w:tcW w:w="1198" w:type="dxa"/>
          </w:tcPr>
          <w:p w14:paraId="4428D885" w14:textId="77777777" w:rsidR="00AC4C25" w:rsidRDefault="00AC4C25" w:rsidP="00C06098">
            <w:pPr>
              <w:pStyle w:val="ListParagraph"/>
              <w:ind w:left="0"/>
            </w:pPr>
            <w:r>
              <w:t>191.0459</w:t>
            </w:r>
          </w:p>
        </w:tc>
      </w:tr>
      <w:tr w:rsidR="00AC4C25" w14:paraId="23525102" w14:textId="77777777" w:rsidTr="00C06098">
        <w:trPr>
          <w:trHeight w:val="296"/>
        </w:trPr>
        <w:tc>
          <w:tcPr>
            <w:tcW w:w="1121" w:type="dxa"/>
          </w:tcPr>
          <w:p w14:paraId="266BD942" w14:textId="77777777" w:rsidR="00AC4C25" w:rsidRDefault="00AC4C25" w:rsidP="00C06098">
            <w:r w:rsidRPr="004932AA">
              <w:t>344738</w:t>
            </w:r>
          </w:p>
        </w:tc>
        <w:tc>
          <w:tcPr>
            <w:tcW w:w="1353" w:type="dxa"/>
          </w:tcPr>
          <w:p w14:paraId="127A7FF0" w14:textId="77777777" w:rsidR="00AC4C25" w:rsidRDefault="00AC4C25" w:rsidP="00C06098">
            <w:pPr>
              <w:pStyle w:val="ListParagraph"/>
              <w:ind w:left="0"/>
            </w:pPr>
            <w:r>
              <w:t>.001</w:t>
            </w:r>
          </w:p>
        </w:tc>
        <w:tc>
          <w:tcPr>
            <w:tcW w:w="1042" w:type="dxa"/>
          </w:tcPr>
          <w:p w14:paraId="008ACE31" w14:textId="77777777" w:rsidR="00AC4C25" w:rsidRDefault="00AC4C25" w:rsidP="00C06098">
            <w:pPr>
              <w:pStyle w:val="ListParagraph"/>
              <w:ind w:left="0"/>
            </w:pPr>
            <w:r>
              <w:t>Pi/4</w:t>
            </w:r>
          </w:p>
        </w:tc>
        <w:tc>
          <w:tcPr>
            <w:tcW w:w="947" w:type="dxa"/>
          </w:tcPr>
          <w:p w14:paraId="6814E386" w14:textId="77777777" w:rsidR="00AC4C25" w:rsidRDefault="00AC4C25" w:rsidP="00C06098">
            <w:pPr>
              <w:pStyle w:val="ListParagraph"/>
              <w:ind w:left="0"/>
            </w:pPr>
            <w:r>
              <w:t>.3</w:t>
            </w:r>
          </w:p>
        </w:tc>
        <w:tc>
          <w:tcPr>
            <w:tcW w:w="1219" w:type="dxa"/>
          </w:tcPr>
          <w:p w14:paraId="04696E97" w14:textId="77777777" w:rsidR="00AC4C25" w:rsidRDefault="00AC4C25" w:rsidP="00C06098">
            <w:pPr>
              <w:pStyle w:val="ListParagraph"/>
              <w:ind w:left="0"/>
            </w:pPr>
            <w:r>
              <w:t>74.4608</w:t>
            </w:r>
          </w:p>
        </w:tc>
        <w:tc>
          <w:tcPr>
            <w:tcW w:w="1219" w:type="dxa"/>
          </w:tcPr>
          <w:p w14:paraId="5BC44CCD" w14:textId="77777777" w:rsidR="00AC4C25" w:rsidRDefault="00AC4C25" w:rsidP="00C06098">
            <w:pPr>
              <w:pStyle w:val="ListParagraph"/>
              <w:ind w:left="0"/>
            </w:pPr>
            <w:r>
              <w:t>19.7050</w:t>
            </w:r>
          </w:p>
        </w:tc>
        <w:tc>
          <w:tcPr>
            <w:tcW w:w="1198" w:type="dxa"/>
          </w:tcPr>
          <w:p w14:paraId="14C34C49" w14:textId="77777777" w:rsidR="00AC4C25" w:rsidRDefault="00AC4C25" w:rsidP="00C06098">
            <w:pPr>
              <w:pStyle w:val="ListParagraph"/>
              <w:ind w:left="0"/>
            </w:pPr>
            <w:r>
              <w:t>191.0459</w:t>
            </w:r>
          </w:p>
        </w:tc>
      </w:tr>
    </w:tbl>
    <w:p w14:paraId="1B44B147" w14:textId="322B92E8" w:rsidR="00AC4C25" w:rsidRDefault="00AC4C25" w:rsidP="00DF3421">
      <w:pPr>
        <w:keepNext/>
        <w:spacing w:before="240" w:after="60"/>
        <w:jc w:val="center"/>
        <w:outlineLvl w:val="0"/>
        <w:rPr>
          <w:b/>
        </w:rPr>
      </w:pPr>
      <w:r>
        <w:rPr>
          <w:b/>
          <w:kern w:val="32"/>
          <w:sz w:val="22"/>
        </w:rPr>
        <w:t xml:space="preserve">Figure 5: </w:t>
      </w:r>
      <w:r>
        <w:rPr>
          <w:b/>
        </w:rPr>
        <w:t xml:space="preserve">Design parameters and output results for varied </w:t>
      </w:r>
      <w:r>
        <w:rPr>
          <w:b/>
        </w:rPr>
        <w:t>drag coefficient</w:t>
      </w:r>
    </w:p>
    <w:p w14:paraId="75895FC2" w14:textId="2DE4C656" w:rsidR="00AC4C25" w:rsidRDefault="00AC4C25" w:rsidP="00DF3421">
      <w:pPr>
        <w:keepNext/>
        <w:spacing w:before="240" w:after="60"/>
        <w:jc w:val="center"/>
        <w:outlineLvl w:val="0"/>
        <w:rPr>
          <w:b/>
          <w:kern w:val="32"/>
          <w:sz w:val="22"/>
        </w:rPr>
      </w:pPr>
      <w:r>
        <w:rPr>
          <w:kern w:val="32"/>
          <w:sz w:val="22"/>
        </w:rPr>
        <w:t xml:space="preserve">When launch angle was varied, thrust was not changed, but lower angles reduced maximum height, while higher angles increased maximum height, but both reduced maximum distance, as can be seen in </w:t>
      </w:r>
      <w:r>
        <w:rPr>
          <w:b/>
          <w:kern w:val="32"/>
          <w:sz w:val="22"/>
        </w:rPr>
        <w:t>Figure 6.</w:t>
      </w:r>
    </w:p>
    <w:tbl>
      <w:tblPr>
        <w:tblStyle w:val="TableGrid"/>
        <w:tblW w:w="8099" w:type="dxa"/>
        <w:tblInd w:w="720" w:type="dxa"/>
        <w:tblLook w:val="04A0" w:firstRow="1" w:lastRow="0" w:firstColumn="1" w:lastColumn="0" w:noHBand="0" w:noVBand="1"/>
      </w:tblPr>
      <w:tblGrid>
        <w:gridCol w:w="1110"/>
        <w:gridCol w:w="1348"/>
        <w:gridCol w:w="1022"/>
        <w:gridCol w:w="920"/>
        <w:gridCol w:w="1295"/>
        <w:gridCol w:w="1213"/>
        <w:gridCol w:w="1191"/>
      </w:tblGrid>
      <w:tr w:rsidR="00AC4C25" w14:paraId="7CFD0730" w14:textId="77777777" w:rsidTr="00C06098">
        <w:tc>
          <w:tcPr>
            <w:tcW w:w="1121" w:type="dxa"/>
          </w:tcPr>
          <w:p w14:paraId="60D1AE48" w14:textId="77777777" w:rsidR="00AC4C25" w:rsidRDefault="00AC4C25" w:rsidP="00C06098">
            <w:pPr>
              <w:pStyle w:val="ListParagraph"/>
              <w:ind w:left="0"/>
            </w:pPr>
            <w:proofErr w:type="spellStart"/>
            <w:r>
              <w:t>Pg</w:t>
            </w:r>
            <w:proofErr w:type="spellEnd"/>
            <w:r>
              <w:t>(Pa)</w:t>
            </w:r>
          </w:p>
        </w:tc>
        <w:tc>
          <w:tcPr>
            <w:tcW w:w="1353" w:type="dxa"/>
          </w:tcPr>
          <w:p w14:paraId="6717FB7C" w14:textId="77777777" w:rsidR="00AC4C25" w:rsidRDefault="00AC4C25" w:rsidP="00C06098">
            <w:pPr>
              <w:pStyle w:val="ListParagraph"/>
              <w:ind w:left="0"/>
            </w:pPr>
            <w:proofErr w:type="spellStart"/>
            <w:r>
              <w:t>Vwati</w:t>
            </w:r>
            <w:proofErr w:type="spellEnd"/>
            <w:r>
              <w:t>(m^3)</w:t>
            </w:r>
          </w:p>
        </w:tc>
        <w:tc>
          <w:tcPr>
            <w:tcW w:w="1042" w:type="dxa"/>
          </w:tcPr>
          <w:p w14:paraId="1E17C381" w14:textId="77777777" w:rsidR="00AC4C25" w:rsidRDefault="00AC4C25" w:rsidP="00C06098">
            <w:pPr>
              <w:pStyle w:val="ListParagraph"/>
              <w:ind w:left="0"/>
            </w:pPr>
            <w:r>
              <w:t>theta</w:t>
            </w:r>
          </w:p>
        </w:tc>
        <w:tc>
          <w:tcPr>
            <w:tcW w:w="947" w:type="dxa"/>
          </w:tcPr>
          <w:p w14:paraId="10B3DE38" w14:textId="77777777" w:rsidR="00AC4C25" w:rsidRDefault="00AC4C25" w:rsidP="00C06098">
            <w:pPr>
              <w:pStyle w:val="ListParagraph"/>
              <w:ind w:left="0"/>
            </w:pPr>
            <w:r>
              <w:t>CD</w:t>
            </w:r>
          </w:p>
        </w:tc>
        <w:tc>
          <w:tcPr>
            <w:tcW w:w="1219" w:type="dxa"/>
          </w:tcPr>
          <w:p w14:paraId="5F60C037" w14:textId="77777777" w:rsidR="00AC4C25" w:rsidRDefault="00AC4C25" w:rsidP="00C06098">
            <w:pPr>
              <w:pStyle w:val="ListParagraph"/>
              <w:ind w:left="0"/>
            </w:pPr>
            <w:r>
              <w:t>Distance(m)</w:t>
            </w:r>
          </w:p>
        </w:tc>
        <w:tc>
          <w:tcPr>
            <w:tcW w:w="1219" w:type="dxa"/>
          </w:tcPr>
          <w:p w14:paraId="1DBAEED3" w14:textId="77777777" w:rsidR="00AC4C25" w:rsidRDefault="00AC4C25" w:rsidP="00C06098">
            <w:pPr>
              <w:pStyle w:val="ListParagraph"/>
              <w:ind w:left="0"/>
            </w:pPr>
            <w:r>
              <w:t>Height(m)</w:t>
            </w:r>
          </w:p>
        </w:tc>
        <w:tc>
          <w:tcPr>
            <w:tcW w:w="1198" w:type="dxa"/>
          </w:tcPr>
          <w:p w14:paraId="2768DD42" w14:textId="77777777" w:rsidR="00AC4C25" w:rsidRDefault="00AC4C25" w:rsidP="00C06098">
            <w:pPr>
              <w:pStyle w:val="ListParagraph"/>
              <w:ind w:left="0"/>
            </w:pPr>
            <w:r>
              <w:t>Thrust(N)</w:t>
            </w:r>
          </w:p>
        </w:tc>
      </w:tr>
      <w:tr w:rsidR="00AC4C25" w14:paraId="2CC6F34A" w14:textId="77777777" w:rsidTr="00C06098">
        <w:trPr>
          <w:trHeight w:val="305"/>
        </w:trPr>
        <w:tc>
          <w:tcPr>
            <w:tcW w:w="1121" w:type="dxa"/>
          </w:tcPr>
          <w:p w14:paraId="1209B0F4" w14:textId="77777777" w:rsidR="00AC4C25" w:rsidRDefault="00AC4C25" w:rsidP="00C06098">
            <w:r w:rsidRPr="004932AA">
              <w:t>344738</w:t>
            </w:r>
          </w:p>
        </w:tc>
        <w:tc>
          <w:tcPr>
            <w:tcW w:w="1353" w:type="dxa"/>
          </w:tcPr>
          <w:p w14:paraId="18D64581" w14:textId="77777777" w:rsidR="00AC4C25" w:rsidRDefault="00AC4C25" w:rsidP="00C06098">
            <w:pPr>
              <w:pStyle w:val="ListParagraph"/>
              <w:ind w:left="0"/>
            </w:pPr>
            <w:r>
              <w:t>.001</w:t>
            </w:r>
          </w:p>
        </w:tc>
        <w:tc>
          <w:tcPr>
            <w:tcW w:w="1042" w:type="dxa"/>
          </w:tcPr>
          <w:p w14:paraId="6F351690" w14:textId="77777777" w:rsidR="00AC4C25" w:rsidRDefault="00AC4C25" w:rsidP="00C06098">
            <w:pPr>
              <w:pStyle w:val="ListParagraph"/>
              <w:ind w:left="0"/>
            </w:pPr>
            <w:r>
              <w:t>3Pi/8</w:t>
            </w:r>
          </w:p>
        </w:tc>
        <w:tc>
          <w:tcPr>
            <w:tcW w:w="947" w:type="dxa"/>
          </w:tcPr>
          <w:p w14:paraId="62AF9510" w14:textId="77777777" w:rsidR="00AC4C25" w:rsidRDefault="00AC4C25" w:rsidP="00C06098">
            <w:pPr>
              <w:pStyle w:val="ListParagraph"/>
              <w:ind w:left="0"/>
            </w:pPr>
            <w:r>
              <w:t>.5</w:t>
            </w:r>
          </w:p>
        </w:tc>
        <w:tc>
          <w:tcPr>
            <w:tcW w:w="1219" w:type="dxa"/>
          </w:tcPr>
          <w:p w14:paraId="04F65F4F" w14:textId="77777777" w:rsidR="00AC4C25" w:rsidRDefault="00AC4C25" w:rsidP="00C06098">
            <w:pPr>
              <w:pStyle w:val="ListParagraph"/>
              <w:ind w:left="0"/>
            </w:pPr>
            <w:r>
              <w:t>40.2927</w:t>
            </w:r>
          </w:p>
        </w:tc>
        <w:tc>
          <w:tcPr>
            <w:tcW w:w="1219" w:type="dxa"/>
          </w:tcPr>
          <w:p w14:paraId="7AB2FAAA" w14:textId="77777777" w:rsidR="00AC4C25" w:rsidRDefault="00AC4C25" w:rsidP="00C06098">
            <w:pPr>
              <w:pStyle w:val="ListParagraph"/>
              <w:ind w:left="0"/>
            </w:pPr>
            <w:r>
              <w:t>28.1714</w:t>
            </w:r>
          </w:p>
        </w:tc>
        <w:tc>
          <w:tcPr>
            <w:tcW w:w="1198" w:type="dxa"/>
          </w:tcPr>
          <w:p w14:paraId="3F4748F7" w14:textId="77777777" w:rsidR="00AC4C25" w:rsidRDefault="00AC4C25" w:rsidP="00C06098">
            <w:pPr>
              <w:pStyle w:val="ListParagraph"/>
              <w:ind w:left="0"/>
            </w:pPr>
            <w:r>
              <w:t>191.0459</w:t>
            </w:r>
          </w:p>
        </w:tc>
      </w:tr>
      <w:tr w:rsidR="00AC4C25" w14:paraId="6C6BBEC6" w14:textId="77777777" w:rsidTr="00C06098">
        <w:tc>
          <w:tcPr>
            <w:tcW w:w="1121" w:type="dxa"/>
          </w:tcPr>
          <w:p w14:paraId="67702344" w14:textId="77777777" w:rsidR="00AC4C25" w:rsidRDefault="00AC4C25" w:rsidP="00C06098">
            <w:r w:rsidRPr="004932AA">
              <w:t>344738</w:t>
            </w:r>
          </w:p>
        </w:tc>
        <w:tc>
          <w:tcPr>
            <w:tcW w:w="1353" w:type="dxa"/>
          </w:tcPr>
          <w:p w14:paraId="5405C92F" w14:textId="77777777" w:rsidR="00AC4C25" w:rsidRDefault="00AC4C25" w:rsidP="00C06098">
            <w:pPr>
              <w:pStyle w:val="ListParagraph"/>
              <w:ind w:left="0"/>
            </w:pPr>
            <w:r>
              <w:t>.001</w:t>
            </w:r>
          </w:p>
        </w:tc>
        <w:tc>
          <w:tcPr>
            <w:tcW w:w="1042" w:type="dxa"/>
          </w:tcPr>
          <w:p w14:paraId="7D03F5F9" w14:textId="77777777" w:rsidR="00AC4C25" w:rsidRDefault="00AC4C25" w:rsidP="00C06098">
            <w:pPr>
              <w:pStyle w:val="ListParagraph"/>
              <w:ind w:left="0"/>
            </w:pPr>
            <w:r>
              <w:t>Pi/3</w:t>
            </w:r>
          </w:p>
        </w:tc>
        <w:tc>
          <w:tcPr>
            <w:tcW w:w="947" w:type="dxa"/>
          </w:tcPr>
          <w:p w14:paraId="1C0052DC" w14:textId="77777777" w:rsidR="00AC4C25" w:rsidRDefault="00AC4C25" w:rsidP="00C06098">
            <w:pPr>
              <w:pStyle w:val="ListParagraph"/>
              <w:ind w:left="0"/>
            </w:pPr>
            <w:r>
              <w:t>.5</w:t>
            </w:r>
          </w:p>
        </w:tc>
        <w:tc>
          <w:tcPr>
            <w:tcW w:w="1219" w:type="dxa"/>
          </w:tcPr>
          <w:p w14:paraId="53779012" w14:textId="77777777" w:rsidR="00AC4C25" w:rsidRDefault="00AC4C25" w:rsidP="00C06098">
            <w:pPr>
              <w:pStyle w:val="ListParagraph"/>
              <w:ind w:left="0"/>
            </w:pPr>
            <w:r>
              <w:t>48.5942</w:t>
            </w:r>
          </w:p>
        </w:tc>
        <w:tc>
          <w:tcPr>
            <w:tcW w:w="1219" w:type="dxa"/>
          </w:tcPr>
          <w:p w14:paraId="2CDEEDB0" w14:textId="77777777" w:rsidR="00AC4C25" w:rsidRDefault="00AC4C25" w:rsidP="00C06098">
            <w:pPr>
              <w:pStyle w:val="ListParagraph"/>
              <w:ind w:left="0"/>
            </w:pPr>
            <w:r>
              <w:t>24.4909</w:t>
            </w:r>
          </w:p>
        </w:tc>
        <w:tc>
          <w:tcPr>
            <w:tcW w:w="1198" w:type="dxa"/>
          </w:tcPr>
          <w:p w14:paraId="7F514908" w14:textId="77777777" w:rsidR="00AC4C25" w:rsidRDefault="00AC4C25" w:rsidP="00C06098">
            <w:pPr>
              <w:pStyle w:val="ListParagraph"/>
              <w:ind w:left="0"/>
            </w:pPr>
            <w:r>
              <w:t>191.0459</w:t>
            </w:r>
          </w:p>
        </w:tc>
      </w:tr>
      <w:tr w:rsidR="00AC4C25" w14:paraId="22A4151A" w14:textId="77777777" w:rsidTr="00C06098">
        <w:tc>
          <w:tcPr>
            <w:tcW w:w="1121" w:type="dxa"/>
          </w:tcPr>
          <w:p w14:paraId="7C82B055" w14:textId="77777777" w:rsidR="00AC4C25" w:rsidRDefault="00AC4C25" w:rsidP="00C06098">
            <w:r w:rsidRPr="004932AA">
              <w:t>344738</w:t>
            </w:r>
          </w:p>
        </w:tc>
        <w:tc>
          <w:tcPr>
            <w:tcW w:w="1353" w:type="dxa"/>
          </w:tcPr>
          <w:p w14:paraId="3CB39734" w14:textId="77777777" w:rsidR="00AC4C25" w:rsidRDefault="00AC4C25" w:rsidP="00C06098">
            <w:pPr>
              <w:pStyle w:val="ListParagraph"/>
              <w:ind w:left="0"/>
            </w:pPr>
            <w:r>
              <w:t>.001</w:t>
            </w:r>
          </w:p>
        </w:tc>
        <w:tc>
          <w:tcPr>
            <w:tcW w:w="1042" w:type="dxa"/>
          </w:tcPr>
          <w:p w14:paraId="50BC7623" w14:textId="77777777" w:rsidR="00AC4C25" w:rsidRDefault="00AC4C25" w:rsidP="00C06098">
            <w:pPr>
              <w:pStyle w:val="ListParagraph"/>
              <w:ind w:left="0"/>
            </w:pPr>
            <w:r>
              <w:t>Pi/4</w:t>
            </w:r>
          </w:p>
        </w:tc>
        <w:tc>
          <w:tcPr>
            <w:tcW w:w="947" w:type="dxa"/>
          </w:tcPr>
          <w:p w14:paraId="690D0B28" w14:textId="77777777" w:rsidR="00AC4C25" w:rsidRDefault="00AC4C25" w:rsidP="00C06098">
            <w:pPr>
              <w:pStyle w:val="ListParagraph"/>
              <w:ind w:left="0"/>
            </w:pPr>
            <w:r>
              <w:t>.5</w:t>
            </w:r>
          </w:p>
        </w:tc>
        <w:tc>
          <w:tcPr>
            <w:tcW w:w="1219" w:type="dxa"/>
          </w:tcPr>
          <w:p w14:paraId="3471F3B2" w14:textId="77777777" w:rsidR="00AC4C25" w:rsidRDefault="00AC4C25" w:rsidP="00C06098">
            <w:pPr>
              <w:pStyle w:val="ListParagraph"/>
              <w:ind w:left="0"/>
            </w:pPr>
            <w:r>
              <w:t>68.3276</w:t>
            </w:r>
          </w:p>
        </w:tc>
        <w:tc>
          <w:tcPr>
            <w:tcW w:w="1219" w:type="dxa"/>
          </w:tcPr>
          <w:p w14:paraId="129EB84D" w14:textId="77777777" w:rsidR="00AC4C25" w:rsidRDefault="00AC4C25" w:rsidP="00C06098">
            <w:pPr>
              <w:pStyle w:val="ListParagraph"/>
              <w:ind w:left="0"/>
            </w:pPr>
            <w:r>
              <w:t>17.3782</w:t>
            </w:r>
          </w:p>
        </w:tc>
        <w:tc>
          <w:tcPr>
            <w:tcW w:w="1198" w:type="dxa"/>
          </w:tcPr>
          <w:p w14:paraId="6E112422" w14:textId="77777777" w:rsidR="00AC4C25" w:rsidRDefault="00AC4C25" w:rsidP="00C06098">
            <w:pPr>
              <w:pStyle w:val="ListParagraph"/>
              <w:ind w:left="0"/>
            </w:pPr>
            <w:r>
              <w:t>191.0459</w:t>
            </w:r>
          </w:p>
        </w:tc>
      </w:tr>
      <w:tr w:rsidR="00AC4C25" w14:paraId="42B8246D" w14:textId="77777777" w:rsidTr="00C06098">
        <w:tc>
          <w:tcPr>
            <w:tcW w:w="1121" w:type="dxa"/>
          </w:tcPr>
          <w:p w14:paraId="0BCA5DE4" w14:textId="77777777" w:rsidR="00AC4C25" w:rsidRDefault="00AC4C25" w:rsidP="00C06098">
            <w:r w:rsidRPr="004932AA">
              <w:t>344738</w:t>
            </w:r>
          </w:p>
        </w:tc>
        <w:tc>
          <w:tcPr>
            <w:tcW w:w="1353" w:type="dxa"/>
          </w:tcPr>
          <w:p w14:paraId="6D80A654" w14:textId="77777777" w:rsidR="00AC4C25" w:rsidRDefault="00AC4C25" w:rsidP="00C06098">
            <w:pPr>
              <w:pStyle w:val="ListParagraph"/>
              <w:ind w:left="0"/>
            </w:pPr>
            <w:r>
              <w:t>.001</w:t>
            </w:r>
          </w:p>
        </w:tc>
        <w:tc>
          <w:tcPr>
            <w:tcW w:w="1042" w:type="dxa"/>
          </w:tcPr>
          <w:p w14:paraId="7B79CEB0" w14:textId="77777777" w:rsidR="00AC4C25" w:rsidRDefault="00AC4C25" w:rsidP="00C06098">
            <w:pPr>
              <w:pStyle w:val="ListParagraph"/>
              <w:ind w:left="0"/>
            </w:pPr>
            <w:r>
              <w:t>Pi/6</w:t>
            </w:r>
          </w:p>
        </w:tc>
        <w:tc>
          <w:tcPr>
            <w:tcW w:w="947" w:type="dxa"/>
          </w:tcPr>
          <w:p w14:paraId="0AFB1E9E" w14:textId="77777777" w:rsidR="00AC4C25" w:rsidRDefault="00AC4C25" w:rsidP="00C06098">
            <w:pPr>
              <w:pStyle w:val="ListParagraph"/>
              <w:ind w:left="0"/>
            </w:pPr>
            <w:r>
              <w:t>.5</w:t>
            </w:r>
          </w:p>
        </w:tc>
        <w:tc>
          <w:tcPr>
            <w:tcW w:w="1219" w:type="dxa"/>
          </w:tcPr>
          <w:p w14:paraId="5ED23D6F" w14:textId="77777777" w:rsidR="00AC4C25" w:rsidRDefault="00AC4C25" w:rsidP="00C06098">
            <w:pPr>
              <w:pStyle w:val="ListParagraph"/>
              <w:ind w:left="0"/>
            </w:pPr>
            <w:r>
              <w:t>50.5379</w:t>
            </w:r>
          </w:p>
        </w:tc>
        <w:tc>
          <w:tcPr>
            <w:tcW w:w="1219" w:type="dxa"/>
          </w:tcPr>
          <w:p w14:paraId="428BA158" w14:textId="77777777" w:rsidR="00AC4C25" w:rsidRDefault="00AC4C25" w:rsidP="00C06098">
            <w:pPr>
              <w:pStyle w:val="ListParagraph"/>
              <w:ind w:left="0"/>
            </w:pPr>
            <w:r>
              <w:t>7.3710</w:t>
            </w:r>
          </w:p>
        </w:tc>
        <w:tc>
          <w:tcPr>
            <w:tcW w:w="1198" w:type="dxa"/>
          </w:tcPr>
          <w:p w14:paraId="01B97488" w14:textId="77777777" w:rsidR="00AC4C25" w:rsidRDefault="00AC4C25" w:rsidP="00C06098">
            <w:pPr>
              <w:pStyle w:val="ListParagraph"/>
              <w:ind w:left="0"/>
            </w:pPr>
            <w:r>
              <w:t>191.0459</w:t>
            </w:r>
          </w:p>
        </w:tc>
      </w:tr>
      <w:tr w:rsidR="00AC4C25" w14:paraId="248A49E8" w14:textId="77777777" w:rsidTr="00C06098">
        <w:trPr>
          <w:trHeight w:val="278"/>
        </w:trPr>
        <w:tc>
          <w:tcPr>
            <w:tcW w:w="1121" w:type="dxa"/>
          </w:tcPr>
          <w:p w14:paraId="2D5A4B15" w14:textId="77777777" w:rsidR="00AC4C25" w:rsidRDefault="00AC4C25" w:rsidP="00C06098">
            <w:r w:rsidRPr="004932AA">
              <w:t>344738</w:t>
            </w:r>
          </w:p>
        </w:tc>
        <w:tc>
          <w:tcPr>
            <w:tcW w:w="1353" w:type="dxa"/>
          </w:tcPr>
          <w:p w14:paraId="7BFF3B2B" w14:textId="77777777" w:rsidR="00AC4C25" w:rsidRDefault="00AC4C25" w:rsidP="00C06098">
            <w:pPr>
              <w:pStyle w:val="ListParagraph"/>
              <w:ind w:left="0"/>
            </w:pPr>
            <w:r>
              <w:t>.001</w:t>
            </w:r>
          </w:p>
        </w:tc>
        <w:tc>
          <w:tcPr>
            <w:tcW w:w="1042" w:type="dxa"/>
          </w:tcPr>
          <w:p w14:paraId="098DD8F6" w14:textId="77777777" w:rsidR="00AC4C25" w:rsidRDefault="00AC4C25" w:rsidP="00C06098">
            <w:pPr>
              <w:pStyle w:val="ListParagraph"/>
              <w:ind w:left="0"/>
            </w:pPr>
            <w:r>
              <w:t>Pi/8</w:t>
            </w:r>
          </w:p>
        </w:tc>
        <w:tc>
          <w:tcPr>
            <w:tcW w:w="947" w:type="dxa"/>
          </w:tcPr>
          <w:p w14:paraId="21C8FE0E" w14:textId="77777777" w:rsidR="00AC4C25" w:rsidRDefault="00AC4C25" w:rsidP="00C06098">
            <w:pPr>
              <w:pStyle w:val="ListParagraph"/>
              <w:ind w:left="0"/>
            </w:pPr>
            <w:r>
              <w:t>.5</w:t>
            </w:r>
          </w:p>
        </w:tc>
        <w:tc>
          <w:tcPr>
            <w:tcW w:w="1219" w:type="dxa"/>
          </w:tcPr>
          <w:p w14:paraId="36C72AC4" w14:textId="77777777" w:rsidR="00AC4C25" w:rsidRDefault="00AC4C25" w:rsidP="00C06098">
            <w:pPr>
              <w:pStyle w:val="ListParagraph"/>
              <w:ind w:left="0"/>
            </w:pPr>
            <w:r>
              <w:t>41.9288</w:t>
            </w:r>
          </w:p>
        </w:tc>
        <w:tc>
          <w:tcPr>
            <w:tcW w:w="1219" w:type="dxa"/>
          </w:tcPr>
          <w:p w14:paraId="11C06637" w14:textId="77777777" w:rsidR="00AC4C25" w:rsidRDefault="00AC4C25" w:rsidP="00C06098">
            <w:pPr>
              <w:pStyle w:val="ListParagraph"/>
              <w:ind w:left="0"/>
            </w:pPr>
            <w:r>
              <w:t>3.8890</w:t>
            </w:r>
          </w:p>
        </w:tc>
        <w:tc>
          <w:tcPr>
            <w:tcW w:w="1198" w:type="dxa"/>
          </w:tcPr>
          <w:p w14:paraId="1D1E0A9F" w14:textId="77777777" w:rsidR="00AC4C25" w:rsidRDefault="00AC4C25" w:rsidP="00C06098">
            <w:pPr>
              <w:pStyle w:val="ListParagraph"/>
              <w:ind w:left="0"/>
            </w:pPr>
            <w:r>
              <w:t>191.0459</w:t>
            </w:r>
          </w:p>
        </w:tc>
      </w:tr>
    </w:tbl>
    <w:p w14:paraId="525F524A" w14:textId="26DDC26B" w:rsidR="00AC4C25" w:rsidRDefault="00AC4C25" w:rsidP="00DF3421">
      <w:pPr>
        <w:keepNext/>
        <w:spacing w:before="240" w:after="60"/>
        <w:jc w:val="center"/>
        <w:outlineLvl w:val="0"/>
        <w:rPr>
          <w:b/>
        </w:rPr>
      </w:pPr>
      <w:r>
        <w:rPr>
          <w:b/>
          <w:kern w:val="32"/>
          <w:sz w:val="22"/>
        </w:rPr>
        <w:t xml:space="preserve">Figure 6: </w:t>
      </w:r>
      <w:r>
        <w:rPr>
          <w:b/>
        </w:rPr>
        <w:t xml:space="preserve">Design parameters and output results for varied </w:t>
      </w:r>
      <w:r>
        <w:rPr>
          <w:b/>
        </w:rPr>
        <w:t>launch angle</w:t>
      </w:r>
    </w:p>
    <w:p w14:paraId="7A2CE1C2" w14:textId="15075F43" w:rsidR="00AC4C25" w:rsidRDefault="00AC4C25" w:rsidP="00DF3421">
      <w:pPr>
        <w:keepNext/>
        <w:spacing w:before="240" w:after="60"/>
        <w:jc w:val="center"/>
        <w:outlineLvl w:val="0"/>
        <w:rPr>
          <w:b/>
        </w:rPr>
      </w:pPr>
      <w:r>
        <w:t xml:space="preserve">Finally, the design parameters were varied with the goal of hitting </w:t>
      </w:r>
      <w:proofErr w:type="gramStart"/>
      <w:r>
        <w:t>a target 75 meters</w:t>
      </w:r>
      <w:proofErr w:type="gramEnd"/>
      <w:r>
        <w:t xml:space="preserve"> away. To accomplish this, all design parameters were held constant, except for gauge pressure, which was increased to 457,000 Pa. This resulted </w:t>
      </w:r>
      <w:r>
        <w:lastRenderedPageBreak/>
        <w:t>in a maximum height and distance of 23.9998 meters and 75.0551 meters, respectively</w:t>
      </w:r>
      <w:r w:rsidR="00D12D3A">
        <w:t xml:space="preserve">, and the maximum thrust increased to 253.2589 N, as can be seen in </w:t>
      </w:r>
      <w:r w:rsidR="00D12D3A">
        <w:rPr>
          <w:b/>
        </w:rPr>
        <w:t>Figure 7 and Figure 8.</w:t>
      </w:r>
    </w:p>
    <w:p w14:paraId="51227D7A" w14:textId="426CE7FB" w:rsidR="00732E36" w:rsidRDefault="00732E36" w:rsidP="00DF3421">
      <w:pPr>
        <w:keepNext/>
        <w:spacing w:before="240" w:after="60"/>
        <w:jc w:val="center"/>
        <w:outlineLvl w:val="0"/>
        <w:rPr>
          <w:b/>
        </w:rPr>
      </w:pPr>
      <w:r>
        <w:rPr>
          <w:noProof/>
        </w:rPr>
        <w:drawing>
          <wp:inline distT="0" distB="0" distL="0" distR="0" wp14:anchorId="670C6B9D" wp14:editId="5F347E59">
            <wp:extent cx="2798322" cy="2096419"/>
            <wp:effectExtent l="0" t="0" r="0" b="12065"/>
            <wp:docPr id="9" name="Picture 9" descr="/Users/Nathan/Documents/MATLAB/2012 Project 2/Pgtrajector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Nathan/Documents/MATLAB/2012 Project 2/Pgtrajectorychan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608" cy="2144580"/>
                    </a:xfrm>
                    <a:prstGeom prst="rect">
                      <a:avLst/>
                    </a:prstGeom>
                    <a:noFill/>
                    <a:ln>
                      <a:noFill/>
                    </a:ln>
                  </pic:spPr>
                </pic:pic>
              </a:graphicData>
            </a:graphic>
          </wp:inline>
        </w:drawing>
      </w:r>
    </w:p>
    <w:p w14:paraId="7BE00A19" w14:textId="7FA31BE7" w:rsidR="00732E36" w:rsidRDefault="00732E36" w:rsidP="00DF3421">
      <w:pPr>
        <w:keepNext/>
        <w:spacing w:before="240" w:after="60"/>
        <w:jc w:val="center"/>
        <w:outlineLvl w:val="0"/>
        <w:rPr>
          <w:b/>
        </w:rPr>
      </w:pPr>
      <w:r>
        <w:rPr>
          <w:b/>
        </w:rPr>
        <w:t>Figure 7: Height(m) vs Distance(m), to hit the target</w:t>
      </w:r>
    </w:p>
    <w:p w14:paraId="19E4F54C" w14:textId="77777777" w:rsidR="00732E36" w:rsidRDefault="00732E36" w:rsidP="00DF3421">
      <w:pPr>
        <w:keepNext/>
        <w:spacing w:before="240" w:after="60"/>
        <w:jc w:val="center"/>
        <w:outlineLvl w:val="0"/>
        <w:rPr>
          <w:b/>
        </w:rPr>
      </w:pPr>
    </w:p>
    <w:p w14:paraId="339FD050" w14:textId="5EE51AA8" w:rsidR="00D12D3A" w:rsidRDefault="00732E36" w:rsidP="00DF3421">
      <w:pPr>
        <w:keepNext/>
        <w:spacing w:before="240" w:after="60"/>
        <w:jc w:val="center"/>
        <w:outlineLvl w:val="0"/>
        <w:rPr>
          <w:b/>
          <w:kern w:val="32"/>
          <w:sz w:val="22"/>
        </w:rPr>
      </w:pPr>
      <w:r>
        <w:rPr>
          <w:noProof/>
        </w:rPr>
        <w:drawing>
          <wp:inline distT="0" distB="0" distL="0" distR="0" wp14:anchorId="163C8EFA" wp14:editId="4B584CF5">
            <wp:extent cx="2772352" cy="2076963"/>
            <wp:effectExtent l="0" t="0" r="0" b="6350"/>
            <wp:docPr id="8" name="Picture 8" descr="/Users/Nathan/Documents/MATLAB/2012 Project 2/Pgthrust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athan/Documents/MATLAB/2012 Project 2/Pgthrustchan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4649" cy="2108651"/>
                    </a:xfrm>
                    <a:prstGeom prst="rect">
                      <a:avLst/>
                    </a:prstGeom>
                    <a:noFill/>
                    <a:ln>
                      <a:noFill/>
                    </a:ln>
                  </pic:spPr>
                </pic:pic>
              </a:graphicData>
            </a:graphic>
          </wp:inline>
        </w:drawing>
      </w:r>
    </w:p>
    <w:p w14:paraId="158D33F7" w14:textId="650F3FDA" w:rsidR="00732E36" w:rsidRPr="00D12D3A" w:rsidRDefault="00732E36" w:rsidP="00DF3421">
      <w:pPr>
        <w:keepNext/>
        <w:spacing w:before="240" w:after="60"/>
        <w:jc w:val="center"/>
        <w:outlineLvl w:val="0"/>
        <w:rPr>
          <w:b/>
          <w:kern w:val="32"/>
          <w:sz w:val="22"/>
        </w:rPr>
      </w:pPr>
      <w:r>
        <w:rPr>
          <w:b/>
          <w:kern w:val="32"/>
          <w:sz w:val="22"/>
        </w:rPr>
        <w:t>Figure 8: Thrust(N) vs time(seconds), to hit the target</w:t>
      </w:r>
    </w:p>
    <w:p w14:paraId="767FFA5F" w14:textId="2E70A9B0" w:rsidR="006D6A42" w:rsidRDefault="006D6A42" w:rsidP="006D6A42">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Discussion</w:t>
      </w:r>
    </w:p>
    <w:p w14:paraId="1059AEE2" w14:textId="65BC329C" w:rsidR="00530B2D" w:rsidRPr="00732E36" w:rsidRDefault="00732E36" w:rsidP="00530B2D">
      <w:pPr>
        <w:keepNext/>
        <w:spacing w:before="240" w:after="60"/>
        <w:jc w:val="center"/>
        <w:outlineLvl w:val="0"/>
        <w:rPr>
          <w:kern w:val="32"/>
        </w:rPr>
      </w:pPr>
      <w:r w:rsidRPr="00732E36">
        <w:rPr>
          <w:kern w:val="32"/>
        </w:rPr>
        <w:t xml:space="preserve">As expected, each of the design parameters affected the flight of the rocket in a unique way. Changing gauge pressure increased or decreased the rockets thrust, leading to increased or decreased maximum heights and distances. Changing initial water volume increased or decreased </w:t>
      </w:r>
      <w:r>
        <w:rPr>
          <w:kern w:val="32"/>
        </w:rPr>
        <w:t>the length of the flight, because a lower initial mass leads to a longer flight, and vice versa. Changing drag coefficient either increased or decreased the length of the flight, because a lower drag coefficient results in lower drag force, and thus a longer flight, and vice versa. Changing</w:t>
      </w:r>
      <w:r w:rsidR="00530B2D">
        <w:rPr>
          <w:kern w:val="32"/>
        </w:rPr>
        <w:t xml:space="preserve"> </w:t>
      </w:r>
      <w:r>
        <w:rPr>
          <w:kern w:val="32"/>
        </w:rPr>
        <w:t xml:space="preserve">launch angle either increased or decreased the maximum height of the bottle rocket’s flight, but always decreased the maximum distance. This makes sense because the original launch angle, </w:t>
      </w:r>
      <m:oMath>
        <m:f>
          <m:fPr>
            <m:ctrlPr>
              <w:rPr>
                <w:rFonts w:ascii="Cambria Math" w:hAnsi="Cambria Math"/>
                <w:i/>
                <w:kern w:val="32"/>
              </w:rPr>
            </m:ctrlPr>
          </m:fPr>
          <m:num>
            <m:r>
              <w:rPr>
                <w:rFonts w:ascii="Cambria Math" w:hAnsi="Cambria Math"/>
                <w:kern w:val="32"/>
              </w:rPr>
              <m:t>π</m:t>
            </m:r>
          </m:num>
          <m:den>
            <m:r>
              <w:rPr>
                <w:rFonts w:ascii="Cambria Math" w:hAnsi="Cambria Math"/>
                <w:kern w:val="32"/>
              </w:rPr>
              <m:t>4</m:t>
            </m:r>
          </m:den>
        </m:f>
      </m:oMath>
      <w:r w:rsidR="00530B2D">
        <w:rPr>
          <w:kern w:val="32"/>
        </w:rPr>
        <w:t>, is optimal for flight distance.</w:t>
      </w:r>
    </w:p>
    <w:p w14:paraId="2F4E1568" w14:textId="46D5CBEF" w:rsidR="006D6A42" w:rsidRDefault="006D6A42" w:rsidP="006D6A42">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94828FF" w14:textId="1220E3F4" w:rsidR="00530B2D" w:rsidRPr="00530B2D" w:rsidRDefault="00530B2D" w:rsidP="00530B2D">
      <w:pPr>
        <w:keepNext/>
        <w:spacing w:before="240" w:after="60"/>
        <w:outlineLvl w:val="0"/>
        <w:rPr>
          <w:kern w:val="32"/>
        </w:rPr>
      </w:pPr>
      <w:r>
        <w:rPr>
          <w:kern w:val="32"/>
        </w:rPr>
        <w:t xml:space="preserve">For this project, a MATLAB code, consisting of a main script and an ODE function, were developed to model the flight trajectory and thrust profile of a bottle rocket based on a list of verification case variable values, and given equations. There were four design parameters of interest: initial air pressure in the rocket, launch angle, drag </w:t>
      </w:r>
      <w:r>
        <w:rPr>
          <w:kern w:val="32"/>
        </w:rPr>
        <w:lastRenderedPageBreak/>
        <w:t xml:space="preserve">coefficient, </w:t>
      </w:r>
      <w:r w:rsidR="00D55901">
        <w:rPr>
          <w:kern w:val="32"/>
        </w:rPr>
        <w:t>and initial mass of water inside rocket. Varying each of these parameters affects the flight performance of th</w:t>
      </w:r>
      <w:r w:rsidR="006C789D">
        <w:rPr>
          <w:kern w:val="32"/>
        </w:rPr>
        <w:t xml:space="preserve">e bottle rocket in unique ways, and the parameters can </w:t>
      </w:r>
    </w:p>
    <w:p w14:paraId="61980095" w14:textId="22AB86A8" w:rsidR="006D6A42" w:rsidRDefault="006D6A42" w:rsidP="006D6A42">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References</w:t>
      </w:r>
    </w:p>
    <w:p w14:paraId="63AA16CB" w14:textId="0EA90C60" w:rsidR="006D6A42" w:rsidRDefault="005B0A19" w:rsidP="006D6A42">
      <w:pPr>
        <w:ind w:firstLine="288"/>
        <w:rPr>
          <w:sz w:val="18"/>
        </w:rPr>
      </w:pPr>
      <w:r>
        <w:rPr>
          <w:sz w:val="18"/>
        </w:rPr>
        <w:t xml:space="preserve">Anderson, L.D., Jr., </w:t>
      </w:r>
      <w:r>
        <w:rPr>
          <w:b/>
          <w:sz w:val="18"/>
        </w:rPr>
        <w:t>Introduction to Flight, 7</w:t>
      </w:r>
      <w:r w:rsidRPr="005B0A19">
        <w:rPr>
          <w:b/>
          <w:sz w:val="18"/>
          <w:vertAlign w:val="superscript"/>
        </w:rPr>
        <w:t>th</w:t>
      </w:r>
      <w:r>
        <w:rPr>
          <w:b/>
          <w:sz w:val="18"/>
        </w:rPr>
        <w:t xml:space="preserve"> Ed., </w:t>
      </w:r>
      <w:r>
        <w:rPr>
          <w:sz w:val="18"/>
        </w:rPr>
        <w:t>McGraw-Hill (2009).</w:t>
      </w:r>
    </w:p>
    <w:p w14:paraId="5BBD77C8" w14:textId="10B9CDDA" w:rsidR="005B0A19" w:rsidRPr="005B0A19" w:rsidRDefault="005B0A19" w:rsidP="006D6A42">
      <w:pPr>
        <w:ind w:firstLine="288"/>
        <w:rPr>
          <w:sz w:val="18"/>
        </w:rPr>
      </w:pPr>
      <w:r>
        <w:rPr>
          <w:sz w:val="18"/>
        </w:rPr>
        <w:t xml:space="preserve">Sutton, G. and </w:t>
      </w:r>
      <w:proofErr w:type="spellStart"/>
      <w:r>
        <w:rPr>
          <w:sz w:val="18"/>
        </w:rPr>
        <w:t>Biblarz</w:t>
      </w:r>
      <w:proofErr w:type="spellEnd"/>
      <w:r>
        <w:rPr>
          <w:sz w:val="18"/>
        </w:rPr>
        <w:t xml:space="preserve">, O., </w:t>
      </w:r>
      <w:r>
        <w:rPr>
          <w:b/>
          <w:sz w:val="18"/>
        </w:rPr>
        <w:t>Rocket Propulsion Elements, 8</w:t>
      </w:r>
      <w:r w:rsidRPr="005B0A19">
        <w:rPr>
          <w:b/>
          <w:sz w:val="18"/>
          <w:vertAlign w:val="superscript"/>
        </w:rPr>
        <w:t>th</w:t>
      </w:r>
      <w:r>
        <w:rPr>
          <w:b/>
          <w:sz w:val="18"/>
        </w:rPr>
        <w:t xml:space="preserve"> Ed., </w:t>
      </w:r>
      <w:r>
        <w:rPr>
          <w:sz w:val="18"/>
        </w:rPr>
        <w:t>Wiley (2010).</w:t>
      </w:r>
    </w:p>
    <w:p w14:paraId="3D15D08B" w14:textId="1F9C6AB2" w:rsidR="006D6A42" w:rsidRPr="002A0824" w:rsidRDefault="006D6A42" w:rsidP="006D6A42">
      <w:pPr>
        <w:keepNext/>
        <w:numPr>
          <w:ilvl w:val="0"/>
          <w:numId w:val="2"/>
        </w:numPr>
        <w:tabs>
          <w:tab w:val="clear" w:pos="360"/>
          <w:tab w:val="num" w:pos="180"/>
        </w:tabs>
        <w:spacing w:before="240" w:after="60"/>
        <w:ind w:left="180" w:hanging="180"/>
        <w:jc w:val="center"/>
        <w:outlineLvl w:val="0"/>
        <w:rPr>
          <w:b/>
          <w:kern w:val="32"/>
        </w:rPr>
      </w:pPr>
      <w:r w:rsidRPr="002A0824">
        <w:rPr>
          <w:b/>
          <w:kern w:val="32"/>
        </w:rPr>
        <w:t>Appendix</w:t>
      </w:r>
    </w:p>
    <w:p w14:paraId="7442C3A4" w14:textId="6E85541C" w:rsidR="00F565BA" w:rsidRPr="002A0824" w:rsidRDefault="002A0824" w:rsidP="002A0824">
      <w:pPr>
        <w:jc w:val="center"/>
        <w:rPr>
          <w:b/>
        </w:rPr>
      </w:pPr>
      <w:r w:rsidRPr="002A0824">
        <w:rPr>
          <w:b/>
        </w:rPr>
        <w:t>Engineering Method</w:t>
      </w:r>
    </w:p>
    <w:p w14:paraId="0EBC729B" w14:textId="0E485C56" w:rsidR="002A0824" w:rsidRDefault="002A0824" w:rsidP="002A0824">
      <w:pPr>
        <w:pStyle w:val="ListParagraph"/>
        <w:numPr>
          <w:ilvl w:val="0"/>
          <w:numId w:val="28"/>
        </w:numPr>
        <w:rPr>
          <w:rFonts w:ascii="Times New Roman" w:hAnsi="Times New Roman"/>
          <w:b/>
          <w:sz w:val="20"/>
          <w:szCs w:val="20"/>
        </w:rPr>
      </w:pPr>
      <w:r w:rsidRPr="002A0824">
        <w:rPr>
          <w:rFonts w:ascii="Times New Roman" w:hAnsi="Times New Roman"/>
          <w:b/>
          <w:sz w:val="20"/>
          <w:szCs w:val="20"/>
        </w:rPr>
        <w:t>Purpose</w:t>
      </w:r>
      <w:r>
        <w:rPr>
          <w:rFonts w:ascii="Times New Roman" w:hAnsi="Times New Roman"/>
          <w:b/>
          <w:sz w:val="20"/>
          <w:szCs w:val="20"/>
        </w:rPr>
        <w:t>:</w:t>
      </w:r>
      <w:r w:rsidR="001A6308">
        <w:rPr>
          <w:rFonts w:ascii="Times New Roman" w:hAnsi="Times New Roman"/>
          <w:b/>
          <w:sz w:val="20"/>
          <w:szCs w:val="20"/>
        </w:rPr>
        <w:t xml:space="preserve"> </w:t>
      </w:r>
      <w:r w:rsidR="005D5DD2">
        <w:rPr>
          <w:rFonts w:ascii="Times New Roman" w:hAnsi="Times New Roman"/>
          <w:sz w:val="20"/>
          <w:szCs w:val="20"/>
        </w:rPr>
        <w:t>Predict the trajectory and thrust profile of a bottle rocket, and determine the values of certain variables throughout its flight</w:t>
      </w:r>
    </w:p>
    <w:p w14:paraId="0C9DB1B4" w14:textId="06A21C73"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Given:</w:t>
      </w:r>
      <w:r w:rsidR="005D5DD2">
        <w:rPr>
          <w:rFonts w:ascii="Times New Roman" w:hAnsi="Times New Roman"/>
          <w:b/>
          <w:sz w:val="20"/>
          <w:szCs w:val="20"/>
        </w:rPr>
        <w:t xml:space="preserve"> </w:t>
      </w:r>
      <w:r w:rsidR="005D5DD2">
        <w:rPr>
          <w:rFonts w:ascii="Times New Roman" w:hAnsi="Times New Roman"/>
          <w:sz w:val="20"/>
          <w:szCs w:val="20"/>
        </w:rPr>
        <w:t>Verification test case variables, equations to model flight</w:t>
      </w:r>
    </w:p>
    <w:p w14:paraId="3F5762EA" w14:textId="2FF10C71"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Find:</w:t>
      </w:r>
      <w:r w:rsidR="005D5DD2">
        <w:rPr>
          <w:rFonts w:ascii="Times New Roman" w:hAnsi="Times New Roman"/>
          <w:b/>
          <w:sz w:val="20"/>
          <w:szCs w:val="20"/>
        </w:rPr>
        <w:t xml:space="preserve"> </w:t>
      </w:r>
      <w:r w:rsidR="005D5DD2">
        <w:rPr>
          <w:rFonts w:ascii="Times New Roman" w:hAnsi="Times New Roman"/>
          <w:sz w:val="20"/>
          <w:szCs w:val="20"/>
        </w:rPr>
        <w:t>Plots of trajectory and thrust profile</w:t>
      </w:r>
    </w:p>
    <w:p w14:paraId="754FEA1D" w14:textId="3AFFCEB0"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Assume:</w:t>
      </w:r>
      <w:r w:rsidR="005D5DD2">
        <w:rPr>
          <w:rFonts w:ascii="Times New Roman" w:hAnsi="Times New Roman"/>
          <w:b/>
          <w:sz w:val="20"/>
          <w:szCs w:val="20"/>
        </w:rPr>
        <w:t xml:space="preserve"> </w:t>
      </w:r>
      <w:r w:rsidR="005D5DD2">
        <w:rPr>
          <w:rFonts w:ascii="Times New Roman" w:hAnsi="Times New Roman"/>
          <w:sz w:val="20"/>
          <w:szCs w:val="20"/>
        </w:rPr>
        <w:t>Flight only in x and z directions, negligible wind, drag and discharge coefficients are as given</w:t>
      </w:r>
    </w:p>
    <w:p w14:paraId="331B4C73" w14:textId="280916E9"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Sketch:</w:t>
      </w:r>
      <w:r w:rsidR="005D5DD2">
        <w:rPr>
          <w:rFonts w:ascii="Times New Roman" w:hAnsi="Times New Roman"/>
          <w:b/>
          <w:sz w:val="20"/>
          <w:szCs w:val="20"/>
        </w:rPr>
        <w:t xml:space="preserve"> </w:t>
      </w:r>
      <w:r w:rsidR="005D5DD2">
        <w:rPr>
          <w:rFonts w:ascii="Times New Roman" w:hAnsi="Times New Roman"/>
          <w:sz w:val="20"/>
          <w:szCs w:val="20"/>
        </w:rPr>
        <w:t>N/a</w:t>
      </w:r>
    </w:p>
    <w:p w14:paraId="6409169E" w14:textId="353EF73E"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Principles:</w:t>
      </w:r>
      <w:r w:rsidR="005D5DD2">
        <w:rPr>
          <w:rFonts w:ascii="Times New Roman" w:hAnsi="Times New Roman"/>
          <w:b/>
          <w:sz w:val="20"/>
          <w:szCs w:val="20"/>
        </w:rPr>
        <w:t xml:space="preserve"> </w:t>
      </w:r>
      <w:r w:rsidR="005D5DD2">
        <w:rPr>
          <w:rFonts w:ascii="Times New Roman" w:hAnsi="Times New Roman"/>
          <w:sz w:val="20"/>
          <w:szCs w:val="20"/>
        </w:rPr>
        <w:t>Newton’s second law, Bernoulli’s equation, ODE coding, a bunch of other equations</w:t>
      </w:r>
    </w:p>
    <w:p w14:paraId="0FAB10FB" w14:textId="4DE46B7F"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Alternate Approaches:</w:t>
      </w:r>
      <w:r w:rsidR="005D5DD2">
        <w:rPr>
          <w:rFonts w:ascii="Times New Roman" w:hAnsi="Times New Roman"/>
          <w:b/>
          <w:sz w:val="20"/>
          <w:szCs w:val="20"/>
        </w:rPr>
        <w:t xml:space="preserve"> </w:t>
      </w:r>
      <w:r w:rsidR="005D5DD2">
        <w:rPr>
          <w:rFonts w:ascii="Times New Roman" w:hAnsi="Times New Roman"/>
          <w:sz w:val="20"/>
          <w:szCs w:val="20"/>
        </w:rPr>
        <w:t>If there was an alternate (easier) approach I would have done that. None that I know of</w:t>
      </w:r>
    </w:p>
    <w:p w14:paraId="7B78700E" w14:textId="51EE63B5"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Steps:</w:t>
      </w:r>
      <w:r w:rsidR="005D5DD2">
        <w:rPr>
          <w:rFonts w:ascii="Times New Roman" w:hAnsi="Times New Roman"/>
          <w:b/>
          <w:sz w:val="20"/>
          <w:szCs w:val="20"/>
        </w:rPr>
        <w:t xml:space="preserve"> </w:t>
      </w:r>
      <w:r w:rsidR="005D5DD2">
        <w:rPr>
          <w:rFonts w:ascii="Times New Roman" w:hAnsi="Times New Roman"/>
          <w:sz w:val="20"/>
          <w:szCs w:val="20"/>
        </w:rPr>
        <w:t>See comments in code</w:t>
      </w:r>
    </w:p>
    <w:p w14:paraId="1A3945AB" w14:textId="35C5DFFD" w:rsidR="002A0824"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Verify:</w:t>
      </w:r>
      <w:r w:rsidR="005D5DD2">
        <w:rPr>
          <w:rFonts w:ascii="Times New Roman" w:hAnsi="Times New Roman"/>
          <w:b/>
          <w:sz w:val="20"/>
          <w:szCs w:val="20"/>
        </w:rPr>
        <w:t xml:space="preserve"> </w:t>
      </w:r>
      <w:r w:rsidR="005D5DD2">
        <w:rPr>
          <w:rFonts w:ascii="Times New Roman" w:hAnsi="Times New Roman"/>
          <w:sz w:val="20"/>
          <w:szCs w:val="20"/>
        </w:rPr>
        <w:t xml:space="preserve">Used verification test </w:t>
      </w:r>
    </w:p>
    <w:p w14:paraId="04CB166B" w14:textId="347D2612" w:rsidR="002A0824" w:rsidRPr="003E09FF" w:rsidRDefault="002A0824" w:rsidP="002A0824">
      <w:pPr>
        <w:pStyle w:val="ListParagraph"/>
        <w:numPr>
          <w:ilvl w:val="0"/>
          <w:numId w:val="28"/>
        </w:numPr>
        <w:rPr>
          <w:rFonts w:ascii="Times New Roman" w:hAnsi="Times New Roman"/>
          <w:b/>
          <w:sz w:val="20"/>
          <w:szCs w:val="20"/>
        </w:rPr>
      </w:pPr>
      <w:r>
        <w:rPr>
          <w:rFonts w:ascii="Times New Roman" w:hAnsi="Times New Roman"/>
          <w:b/>
          <w:sz w:val="20"/>
          <w:szCs w:val="20"/>
        </w:rPr>
        <w:t>Reality Check:</w:t>
      </w:r>
      <w:r w:rsidR="005D5DD2">
        <w:rPr>
          <w:rFonts w:ascii="Times New Roman" w:hAnsi="Times New Roman"/>
          <w:b/>
          <w:sz w:val="20"/>
          <w:szCs w:val="20"/>
        </w:rPr>
        <w:t xml:space="preserve"> </w:t>
      </w:r>
      <w:r w:rsidR="005D5DD2">
        <w:rPr>
          <w:rFonts w:ascii="Times New Roman" w:hAnsi="Times New Roman"/>
          <w:sz w:val="20"/>
          <w:szCs w:val="20"/>
        </w:rPr>
        <w:t>All results seem to make sense.</w:t>
      </w:r>
    </w:p>
    <w:p w14:paraId="39C15898" w14:textId="77777777" w:rsidR="003E09FF" w:rsidRDefault="003E09FF" w:rsidP="003E09FF">
      <w:pPr>
        <w:rPr>
          <w:b/>
        </w:rPr>
      </w:pPr>
    </w:p>
    <w:p w14:paraId="10A7BDA1" w14:textId="5D5FF30C" w:rsidR="003E09FF" w:rsidRDefault="003E09FF" w:rsidP="003E09FF">
      <w:pPr>
        <w:jc w:val="center"/>
        <w:rPr>
          <w:b/>
        </w:rPr>
      </w:pPr>
      <w:r>
        <w:rPr>
          <w:b/>
        </w:rPr>
        <w:t>Flow chart</w:t>
      </w:r>
    </w:p>
    <w:p w14:paraId="41BD6703" w14:textId="77777777" w:rsidR="003E09FF" w:rsidRDefault="003E09FF" w:rsidP="003E09FF">
      <w:r>
        <w:rPr>
          <w:noProof/>
        </w:rPr>
        <mc:AlternateContent>
          <mc:Choice Requires="wps">
            <w:drawing>
              <wp:anchor distT="0" distB="0" distL="114300" distR="114300" simplePos="0" relativeHeight="251671552" behindDoc="0" locked="0" layoutInCell="1" allowOverlap="1" wp14:anchorId="25F03AE3" wp14:editId="0C0FD110">
                <wp:simplePos x="0" y="0"/>
                <wp:positionH relativeFrom="column">
                  <wp:posOffset>-521970</wp:posOffset>
                </wp:positionH>
                <wp:positionV relativeFrom="paragraph">
                  <wp:posOffset>688340</wp:posOffset>
                </wp:positionV>
                <wp:extent cx="458470" cy="231775"/>
                <wp:effectExtent l="11747" t="0" r="61278" b="61277"/>
                <wp:wrapThrough wrapText="bothSides">
                  <wp:wrapPolygon edited="0">
                    <wp:start x="553" y="22695"/>
                    <wp:lineTo x="19700" y="22695"/>
                    <wp:lineTo x="23290" y="17961"/>
                    <wp:lineTo x="23290" y="3758"/>
                    <wp:lineTo x="16110" y="-3344"/>
                    <wp:lineTo x="553" y="-976"/>
                    <wp:lineTo x="553" y="22695"/>
                  </wp:wrapPolygon>
                </wp:wrapThrough>
                <wp:docPr id="26" name="Right Arrow 26"/>
                <wp:cNvGraphicFramePr/>
                <a:graphic xmlns:a="http://schemas.openxmlformats.org/drawingml/2006/main">
                  <a:graphicData uri="http://schemas.microsoft.com/office/word/2010/wordprocessingShape">
                    <wps:wsp>
                      <wps:cNvSpPr/>
                      <wps:spPr>
                        <a:xfrm rot="5400000">
                          <a:off x="0" y="0"/>
                          <a:ext cx="458470" cy="231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73D7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41.1pt;margin-top:54.2pt;width:36.1pt;height:18.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" adj="16140" fillcolor="#5b9bd5 [3204]" strokecolor="#1f4d78 [1604]" strokeweight="1pt">
                <w10:wrap type="through"/>
              </v:shape>
            </w:pict>
          </mc:Fallback>
        </mc:AlternateContent>
      </w:r>
      <w:r>
        <w:rPr>
          <w:noProof/>
        </w:rPr>
        <mc:AlternateContent>
          <mc:Choice Requires="wps">
            <w:drawing>
              <wp:anchor distT="0" distB="0" distL="114300" distR="114300" simplePos="0" relativeHeight="251664384" behindDoc="0" locked="0" layoutInCell="1" allowOverlap="1" wp14:anchorId="55D407F0" wp14:editId="424153B6">
                <wp:simplePos x="0" y="0"/>
                <wp:positionH relativeFrom="column">
                  <wp:posOffset>2227580</wp:posOffset>
                </wp:positionH>
                <wp:positionV relativeFrom="paragraph">
                  <wp:posOffset>116205</wp:posOffset>
                </wp:positionV>
                <wp:extent cx="345440" cy="228600"/>
                <wp:effectExtent l="0" t="25400" r="60960" b="50800"/>
                <wp:wrapThrough wrapText="bothSides">
                  <wp:wrapPolygon edited="0">
                    <wp:start x="9529" y="-2400"/>
                    <wp:lineTo x="0" y="0"/>
                    <wp:lineTo x="0" y="16800"/>
                    <wp:lineTo x="9529" y="24000"/>
                    <wp:lineTo x="20647" y="24000"/>
                    <wp:lineTo x="23824" y="12000"/>
                    <wp:lineTo x="23824" y="4800"/>
                    <wp:lineTo x="20647" y="-2400"/>
                    <wp:lineTo x="9529" y="-2400"/>
                  </wp:wrapPolygon>
                </wp:wrapThrough>
                <wp:docPr id="18" name="Right Arrow 18"/>
                <wp:cNvGraphicFramePr/>
                <a:graphic xmlns:a="http://schemas.openxmlformats.org/drawingml/2006/main">
                  <a:graphicData uri="http://schemas.microsoft.com/office/word/2010/wordprocessingShape">
                    <wps:wsp>
                      <wps:cNvSpPr/>
                      <wps:spPr>
                        <a:xfrm>
                          <a:off x="0" y="0"/>
                          <a:ext cx="34544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469D29" id="Right Arrow 18" o:spid="_x0000_s1026" type="#_x0000_t13" style="position:absolute;margin-left:175.4pt;margin-top:9.15pt;width:27.2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" adj="14453" fillcolor="#5b9bd5 [3204]" strokecolor="#1f4d78 [1604]" strokeweight="1pt">
                <w10:wrap type="through"/>
              </v:shape>
            </w:pict>
          </mc:Fallback>
        </mc:AlternateContent>
      </w:r>
      <w:r>
        <w:rPr>
          <w:noProof/>
        </w:rPr>
        <mc:AlternateContent>
          <mc:Choice Requires="wps">
            <w:drawing>
              <wp:anchor distT="0" distB="0" distL="114300" distR="114300" simplePos="0" relativeHeight="251661312" behindDoc="0" locked="0" layoutInCell="1" allowOverlap="1" wp14:anchorId="5F353892" wp14:editId="17C80F82">
                <wp:simplePos x="0" y="0"/>
                <wp:positionH relativeFrom="column">
                  <wp:posOffset>-866140</wp:posOffset>
                </wp:positionH>
                <wp:positionV relativeFrom="paragraph">
                  <wp:posOffset>0</wp:posOffset>
                </wp:positionV>
                <wp:extent cx="1145540" cy="574040"/>
                <wp:effectExtent l="0" t="0" r="22860" b="35560"/>
                <wp:wrapSquare wrapText="bothSides"/>
                <wp:docPr id="14" name="Text Box 14"/>
                <wp:cNvGraphicFramePr/>
                <a:graphic xmlns:a="http://schemas.openxmlformats.org/drawingml/2006/main">
                  <a:graphicData uri="http://schemas.microsoft.com/office/word/2010/wordprocessingShape">
                    <wps:wsp>
                      <wps:cNvSpPr txBox="1"/>
                      <wps:spPr>
                        <a:xfrm>
                          <a:off x="0" y="0"/>
                          <a:ext cx="1145540" cy="5740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59CCF84" w14:textId="77777777" w:rsidR="003E09FF" w:rsidRPr="0067717F" w:rsidRDefault="003E09FF" w:rsidP="003E09FF">
                            <w:pPr>
                              <w:jc w:val="center"/>
                            </w:pPr>
                            <w:r w:rsidRPr="0067717F">
                              <w:t>Phase 1</w:t>
                            </w:r>
                          </w:p>
                          <w:p w14:paraId="6BD19FF7" w14:textId="77777777" w:rsidR="003E09FF" w:rsidRPr="0067717F" w:rsidRDefault="003E09FF" w:rsidP="003E09FF">
                            <w:pPr>
                              <w:jc w:val="center"/>
                            </w:pPr>
                            <w:r w:rsidRPr="0067717F">
                              <w:t>(Water expulsion)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3892" id="Text Box 14" o:spid="_x0000_s1027" type="#_x0000_t202" style="position:absolute;left:0;text-align:left;margin-left:-68.2pt;margin-top:0;width:90.2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" filled="f" strokecolor="#5b9bd5 [3204]">
                <v:textbox>
                  <w:txbxContent>
                    <w:p w14:paraId="059CCF84" w14:textId="77777777" w:rsidR="003E09FF" w:rsidRPr="0067717F" w:rsidRDefault="003E09FF" w:rsidP="003E09FF">
                      <w:pPr>
                        <w:jc w:val="center"/>
                      </w:pPr>
                      <w:r w:rsidRPr="0067717F">
                        <w:t>Phase 1</w:t>
                      </w:r>
                    </w:p>
                    <w:p w14:paraId="6BD19FF7" w14:textId="77777777" w:rsidR="003E09FF" w:rsidRPr="0067717F" w:rsidRDefault="003E09FF" w:rsidP="003E09FF">
                      <w:pPr>
                        <w:jc w:val="center"/>
                      </w:pPr>
                      <w:r w:rsidRPr="0067717F">
                        <w:t>(Water expulsion)</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7107B93A" wp14:editId="5059DF74">
                <wp:simplePos x="0" y="0"/>
                <wp:positionH relativeFrom="column">
                  <wp:posOffset>5651500</wp:posOffset>
                </wp:positionH>
                <wp:positionV relativeFrom="paragraph">
                  <wp:posOffset>799465</wp:posOffset>
                </wp:positionV>
                <wp:extent cx="1023620" cy="909320"/>
                <wp:effectExtent l="0" t="0" r="0" b="5080"/>
                <wp:wrapSquare wrapText="bothSides"/>
                <wp:docPr id="41" name="Text Box 41"/>
                <wp:cNvGraphicFramePr/>
                <a:graphic xmlns:a="http://schemas.openxmlformats.org/drawingml/2006/main">
                  <a:graphicData uri="http://schemas.microsoft.com/office/word/2010/wordprocessingShape">
                    <wps:wsp>
                      <wps:cNvSpPr txBox="1"/>
                      <wps:spPr>
                        <a:xfrm>
                          <a:off x="0" y="0"/>
                          <a:ext cx="1023620" cy="909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39E26A" w14:textId="77777777" w:rsidR="003E09FF" w:rsidRDefault="003E09FF" w:rsidP="003E09FF">
                            <w:r>
                              <w:rPr>
                                <w:noProof/>
                              </w:rPr>
                              <w:drawing>
                                <wp:inline distT="0" distB="0" distL="0" distR="0" wp14:anchorId="4776042D" wp14:editId="158B181A">
                                  <wp:extent cx="777643" cy="746706"/>
                                  <wp:effectExtent l="0" t="0" r="10160" b="0"/>
                                  <wp:docPr id="36" name="Picture 36" descr="../Desktop/Screen%20Shot%202017-12-07%20at%204.17.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2-07%20at%204.17.2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091" cy="7644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7B93A" id="Text Box 41" o:spid="_x0000_s1028" type="#_x0000_t202" style="position:absolute;left:0;text-align:left;margin-left:445pt;margin-top:62.95pt;width:80.6pt;height:7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" filled="f" stroked="f">
                <v:textbox>
                  <w:txbxContent>
                    <w:p w14:paraId="7239E26A" w14:textId="77777777" w:rsidR="003E09FF" w:rsidRDefault="003E09FF" w:rsidP="003E09FF">
                      <w:r>
                        <w:rPr>
                          <w:noProof/>
                        </w:rPr>
                        <w:drawing>
                          <wp:inline distT="0" distB="0" distL="0" distR="0" wp14:anchorId="4776042D" wp14:editId="158B181A">
                            <wp:extent cx="777643" cy="746706"/>
                            <wp:effectExtent l="0" t="0" r="10160" b="0"/>
                            <wp:docPr id="36" name="Picture 36" descr="../Desktop/Screen%20Shot%202017-12-07%20at%204.17.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2-07%20at%204.17.2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091" cy="76442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2DE48DF" wp14:editId="449E63C9">
                <wp:simplePos x="0" y="0"/>
                <wp:positionH relativeFrom="column">
                  <wp:posOffset>4282440</wp:posOffset>
                </wp:positionH>
                <wp:positionV relativeFrom="paragraph">
                  <wp:posOffset>6985</wp:posOffset>
                </wp:positionV>
                <wp:extent cx="1140460" cy="571500"/>
                <wp:effectExtent l="0" t="0" r="2794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114046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4286A8D" w14:textId="77777777" w:rsidR="003E09FF" w:rsidRPr="002C7562" w:rsidRDefault="003E09FF" w:rsidP="003E09FF">
                            <w:pPr>
                              <w:jc w:val="center"/>
                            </w:pPr>
                            <w:r>
                              <w:t xml:space="preserve">Solve for exhaust velocity using </w:t>
                            </w:r>
                            <w:proofErr w:type="spellStart"/>
                            <w:r>
                              <w:t>Boernoulli’s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E48DF" id="Text Box 21" o:spid="_x0000_s1029" type="#_x0000_t202" style="position:absolute;left:0;text-align:left;margin-left:337.2pt;margin-top:.55pt;width:89.8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" filled="f" strokecolor="#5b9bd5 [3204]">
                <v:textbox>
                  <w:txbxContent>
                    <w:p w14:paraId="14286A8D" w14:textId="77777777" w:rsidR="003E09FF" w:rsidRPr="002C7562" w:rsidRDefault="003E09FF" w:rsidP="003E09FF">
                      <w:pPr>
                        <w:jc w:val="center"/>
                      </w:pPr>
                      <w:r>
                        <w:t xml:space="preserve">Solve for exhaust velocity using </w:t>
                      </w:r>
                      <w:proofErr w:type="spellStart"/>
                      <w:r>
                        <w:t>Boernoulli’s</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B66E885" wp14:editId="05F2E946">
                <wp:simplePos x="0" y="0"/>
                <wp:positionH relativeFrom="column">
                  <wp:posOffset>3939540</wp:posOffset>
                </wp:positionH>
                <wp:positionV relativeFrom="paragraph">
                  <wp:posOffset>230505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20" name="Right Arrow 20"/>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99DB" id="Right Arrow 20" o:spid="_x0000_s1026" type="#_x0000_t13" style="position:absolute;margin-left:310.2pt;margin-top:18.15pt;width:26.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" adj="14346" fillcolor="#5b9bd5 [3204]" strokecolor="#1f4d78 [1604]" strokeweight="1pt">
                <w10:wrap type="through"/>
              </v:shape>
            </w:pict>
          </mc:Fallback>
        </mc:AlternateContent>
      </w:r>
      <w:r>
        <w:rPr>
          <w:noProof/>
        </w:rPr>
        <w:drawing>
          <wp:inline distT="0" distB="0" distL="0" distR="0" wp14:anchorId="52EBC353" wp14:editId="39B11707">
            <wp:extent cx="1048167" cy="801824"/>
            <wp:effectExtent l="0" t="0" r="0" b="11430"/>
            <wp:docPr id="34" name="Picture 34" descr="../Desktop/Screen%20Shot%202017-12-07%20at%204.16.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2-07%20at%204.16.5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2960" cy="813140"/>
                    </a:xfrm>
                    <a:prstGeom prst="rect">
                      <a:avLst/>
                    </a:prstGeom>
                    <a:noFill/>
                    <a:ln>
                      <a:noFill/>
                    </a:ln>
                  </pic:spPr>
                </pic:pic>
              </a:graphicData>
            </a:graphic>
          </wp:inline>
        </w:drawing>
      </w:r>
      <w:r>
        <w:rPr>
          <w:noProof/>
        </w:rPr>
        <mc:AlternateContent>
          <mc:Choice Requires="wps">
            <w:drawing>
              <wp:anchor distT="0" distB="0" distL="114300" distR="114300" simplePos="0" relativeHeight="251668480" behindDoc="0" locked="0" layoutInCell="1" allowOverlap="1" wp14:anchorId="59CD3325" wp14:editId="302FF6D9">
                <wp:simplePos x="0" y="0"/>
                <wp:positionH relativeFrom="column">
                  <wp:posOffset>5765800</wp:posOffset>
                </wp:positionH>
                <wp:positionV relativeFrom="paragraph">
                  <wp:posOffset>2540</wp:posOffset>
                </wp:positionV>
                <wp:extent cx="1028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B5FC8C7" w14:textId="77777777" w:rsidR="003E09FF" w:rsidRPr="001514D4" w:rsidRDefault="003E09FF" w:rsidP="003E09FF">
                            <w:r>
                              <w:t>Solve for thrust and find x and z with ODE45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CD3325" id="Text Box 23" o:spid="_x0000_s1030" type="#_x0000_t202" style="position:absolute;left:0;text-align:left;margin-left:454pt;margin-top:.2pt;width:81pt;height: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" filled="f" strokecolor="#5b9bd5 [3204]">
                <v:textbox>
                  <w:txbxContent>
                    <w:p w14:paraId="3B5FC8C7" w14:textId="77777777" w:rsidR="003E09FF" w:rsidRPr="001514D4" w:rsidRDefault="003E09FF" w:rsidP="003E09FF">
                      <w:r>
                        <w:t>Solve for thrust and find x and z with ODE45</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B1DA598" wp14:editId="7B668BFC">
                <wp:simplePos x="0" y="0"/>
                <wp:positionH relativeFrom="column">
                  <wp:posOffset>5425440</wp:posOffset>
                </wp:positionH>
                <wp:positionV relativeFrom="paragraph">
                  <wp:posOffset>227330</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22" name="Right Arrow 22"/>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1FCB" id="Right Arrow 22" o:spid="_x0000_s1026" type="#_x0000_t13" style="position:absolute;margin-left:427.2pt;margin-top:17.9pt;width:26.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63360" behindDoc="0" locked="0" layoutInCell="1" allowOverlap="1" wp14:anchorId="28154599" wp14:editId="531BCC95">
                <wp:simplePos x="0" y="0"/>
                <wp:positionH relativeFrom="column">
                  <wp:posOffset>506095</wp:posOffset>
                </wp:positionH>
                <wp:positionV relativeFrom="paragraph">
                  <wp:posOffset>2540</wp:posOffset>
                </wp:positionV>
                <wp:extent cx="1828800" cy="571500"/>
                <wp:effectExtent l="0" t="0" r="254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C2FEB6F" w14:textId="77777777" w:rsidR="003E09FF" w:rsidRPr="0067717F" w:rsidRDefault="003E09FF" w:rsidP="003E09FF">
                            <w:pPr>
                              <w:jc w:val="center"/>
                            </w:pPr>
                            <w:r w:rsidRPr="0067717F">
                              <w:t>Solve for pressure and mass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54599" id="Text Box 16" o:spid="_x0000_s1031" type="#_x0000_t202" style="position:absolute;left:0;text-align:left;margin-left:39.85pt;margin-top:.2pt;width:2in;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" filled="f" strokecolor="#5b9bd5 [3204]">
                <v:textbox>
                  <w:txbxContent>
                    <w:p w14:paraId="5C2FEB6F" w14:textId="77777777" w:rsidR="003E09FF" w:rsidRPr="0067717F" w:rsidRDefault="003E09FF" w:rsidP="003E09FF">
                      <w:pPr>
                        <w:jc w:val="center"/>
                      </w:pPr>
                      <w:r w:rsidRPr="0067717F">
                        <w:t>Solve for pressure and mass flow</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C844D56" wp14:editId="2A97DAF3">
                <wp:simplePos x="0" y="0"/>
                <wp:positionH relativeFrom="column">
                  <wp:posOffset>281940</wp:posOffset>
                </wp:positionH>
                <wp:positionV relativeFrom="paragraph">
                  <wp:posOffset>116205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15" name="Right Arrow 15"/>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2CAE" id="Right Arrow 15" o:spid="_x0000_s1026" type="#_x0000_t13" style="position:absolute;margin-left:22.2pt;margin-top:9.15pt;width:26.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" adj="14346" fillcolor="#5b9bd5 [3204]" strokecolor="#1f4d78 [1604]" strokeweight="1pt">
                <w10:wrap type="through"/>
              </v:shape>
            </w:pict>
          </mc:Fallback>
        </mc:AlternateContent>
      </w:r>
    </w:p>
    <w:p w14:paraId="1A25AAE5" w14:textId="77777777" w:rsidR="003E09FF" w:rsidRDefault="003E09FF" w:rsidP="003E09FF">
      <w:r>
        <w:rPr>
          <w:noProof/>
        </w:rPr>
        <mc:AlternateContent>
          <mc:Choice Requires="wps">
            <w:drawing>
              <wp:anchor distT="0" distB="0" distL="114300" distR="114300" simplePos="0" relativeHeight="251676672" behindDoc="0" locked="0" layoutInCell="1" allowOverlap="1" wp14:anchorId="1EB755C0" wp14:editId="7A616670">
                <wp:simplePos x="0" y="0"/>
                <wp:positionH relativeFrom="column">
                  <wp:posOffset>5192395</wp:posOffset>
                </wp:positionH>
                <wp:positionV relativeFrom="paragraph">
                  <wp:posOffset>369570</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33" name="Right Arrow 33"/>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06461" id="Right Arrow 33" o:spid="_x0000_s1026" type="#_x0000_t13" style="position:absolute;margin-left:408.85pt;margin-top:29.1pt;width:26.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69504" behindDoc="0" locked="0" layoutInCell="1" allowOverlap="1" wp14:anchorId="05A3BFAA" wp14:editId="75FCA2AA">
                <wp:simplePos x="0" y="0"/>
                <wp:positionH relativeFrom="column">
                  <wp:posOffset>-863600</wp:posOffset>
                </wp:positionH>
                <wp:positionV relativeFrom="paragraph">
                  <wp:posOffset>300355</wp:posOffset>
                </wp:positionV>
                <wp:extent cx="1143000" cy="571500"/>
                <wp:effectExtent l="0" t="0" r="25400" b="38100"/>
                <wp:wrapSquare wrapText="bothSides"/>
                <wp:docPr id="24" name="Text Box 24"/>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123B451" w14:textId="77777777" w:rsidR="003E09FF" w:rsidRPr="00FA20E5" w:rsidRDefault="003E09FF" w:rsidP="003E09FF">
                            <w:pPr>
                              <w:jc w:val="center"/>
                            </w:pPr>
                            <w:r w:rsidRPr="00FA20E5">
                              <w:t>Phase 2</w:t>
                            </w:r>
                          </w:p>
                          <w:p w14:paraId="01C97FD7" w14:textId="77777777" w:rsidR="003E09FF" w:rsidRPr="00FA20E5" w:rsidRDefault="003E09FF" w:rsidP="003E09FF">
                            <w:pPr>
                              <w:jc w:val="center"/>
                            </w:pPr>
                            <w:r w:rsidRPr="00FA20E5">
                              <w:t>(Air expulsion)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A3BFAA" id="Text Box 24" o:spid="_x0000_s1032" type="#_x0000_t202" style="position:absolute;left:0;text-align:left;margin-left:-68pt;margin-top:23.65pt;width:90pt;height: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" filled="f" strokecolor="#5b9bd5 [3204]">
                <v:textbox>
                  <w:txbxContent>
                    <w:p w14:paraId="7123B451" w14:textId="77777777" w:rsidR="003E09FF" w:rsidRPr="00FA20E5" w:rsidRDefault="003E09FF" w:rsidP="003E09FF">
                      <w:pPr>
                        <w:jc w:val="center"/>
                      </w:pPr>
                      <w:r w:rsidRPr="00FA20E5">
                        <w:t>Phase 2</w:t>
                      </w:r>
                    </w:p>
                    <w:p w14:paraId="01C97FD7" w14:textId="77777777" w:rsidR="003E09FF" w:rsidRPr="00FA20E5" w:rsidRDefault="003E09FF" w:rsidP="003E09FF">
                      <w:pPr>
                        <w:jc w:val="center"/>
                      </w:pPr>
                      <w:r w:rsidRPr="00FA20E5">
                        <w:t>(Air expulsion)</w:t>
                      </w:r>
                    </w:p>
                  </w:txbxContent>
                </v:textbox>
                <w10:wrap type="square"/>
              </v:shape>
            </w:pict>
          </mc:Fallback>
        </mc:AlternateContent>
      </w:r>
    </w:p>
    <w:p w14:paraId="3219CDA3" w14:textId="77777777" w:rsidR="003E09FF" w:rsidRDefault="003E09FF" w:rsidP="003E09FF">
      <w:r>
        <w:rPr>
          <w:noProof/>
        </w:rPr>
        <mc:AlternateContent>
          <mc:Choice Requires="wps">
            <w:drawing>
              <wp:anchor distT="0" distB="0" distL="114300" distR="114300" simplePos="0" relativeHeight="251677696" behindDoc="0" locked="0" layoutInCell="1" allowOverlap="1" wp14:anchorId="77F93FA7" wp14:editId="300BD916">
                <wp:simplePos x="0" y="0"/>
                <wp:positionH relativeFrom="column">
                  <wp:posOffset>280035</wp:posOffset>
                </wp:positionH>
                <wp:positionV relativeFrom="paragraph">
                  <wp:posOffset>147320</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40" name="Right Arrow 40"/>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D1F96" id="Right Arrow 40" o:spid="_x0000_s1026" type="#_x0000_t13" style="position:absolute;margin-left:22.05pt;margin-top:11.6pt;width:26.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75648" behindDoc="0" locked="0" layoutInCell="1" allowOverlap="1" wp14:anchorId="5193FEBA" wp14:editId="35A00854">
                <wp:simplePos x="0" y="0"/>
                <wp:positionH relativeFrom="column">
                  <wp:posOffset>4046855</wp:posOffset>
                </wp:positionH>
                <wp:positionV relativeFrom="paragraph">
                  <wp:posOffset>30480</wp:posOffset>
                </wp:positionV>
                <wp:extent cx="1028700" cy="571500"/>
                <wp:effectExtent l="0" t="0" r="38100" b="38100"/>
                <wp:wrapSquare wrapText="bothSides"/>
                <wp:docPr id="31" name="Text Box 31"/>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FB8C288" w14:textId="77777777" w:rsidR="003E09FF" w:rsidRPr="008C002C" w:rsidRDefault="003E09FF" w:rsidP="003E09FF">
                            <w:pPr>
                              <w:jc w:val="center"/>
                            </w:pPr>
                            <w:r>
                              <w:t>Solve for critical pressure in terms of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FEBA" id="Text Box 31" o:spid="_x0000_s1033" type="#_x0000_t202" style="position:absolute;left:0;text-align:left;margin-left:318.65pt;margin-top:2.4pt;width:81pt;height: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" filled="f" strokecolor="#5b9bd5 [3204]">
                <v:textbox>
                  <w:txbxContent>
                    <w:p w14:paraId="0FB8C288" w14:textId="77777777" w:rsidR="003E09FF" w:rsidRPr="008C002C" w:rsidRDefault="003E09FF" w:rsidP="003E09FF">
                      <w:pPr>
                        <w:jc w:val="center"/>
                      </w:pPr>
                      <w:r>
                        <w:t>Solve for critical pressure in terms of P</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576C416D" wp14:editId="6F16D44D">
                <wp:simplePos x="0" y="0"/>
                <wp:positionH relativeFrom="column">
                  <wp:posOffset>3703955</wp:posOffset>
                </wp:positionH>
                <wp:positionV relativeFrom="paragraph">
                  <wp:posOffset>139700</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30" name="Right Arrow 30"/>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541A" id="Right Arrow 30" o:spid="_x0000_s1026" type="#_x0000_t13" style="position:absolute;margin-left:291.65pt;margin-top:11pt;width:26.8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" adj="14346" fillcolor="#5b9bd5 [3204]" strokecolor="#1f4d78 [1604]" strokeweight="1pt">
                <w10:wrap type="through"/>
              </v:shape>
            </w:pict>
          </mc:Fallback>
        </mc:AlternateContent>
      </w:r>
      <w:r>
        <w:rPr>
          <w:noProof/>
        </w:rPr>
        <w:drawing>
          <wp:inline distT="0" distB="0" distL="0" distR="0" wp14:anchorId="59DB88C7" wp14:editId="561B2F68">
            <wp:extent cx="846455" cy="622300"/>
            <wp:effectExtent l="0" t="0" r="0" b="12700"/>
            <wp:docPr id="35" name="Picture 35" descr="../Desktop/Screen%20Shot%202017-12-07%20at%204.17.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2-07%20at%204.17.1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6455" cy="622300"/>
                    </a:xfrm>
                    <a:prstGeom prst="rect">
                      <a:avLst/>
                    </a:prstGeom>
                    <a:noFill/>
                    <a:ln>
                      <a:noFill/>
                    </a:ln>
                  </pic:spPr>
                </pic:pic>
              </a:graphicData>
            </a:graphic>
          </wp:inline>
        </w:drawing>
      </w:r>
      <w:r>
        <w:rPr>
          <w:noProof/>
        </w:rPr>
        <mc:AlternateContent>
          <mc:Choice Requires="wps">
            <w:drawing>
              <wp:anchor distT="0" distB="0" distL="114300" distR="114300" simplePos="0" relativeHeight="251673600" behindDoc="0" locked="0" layoutInCell="1" allowOverlap="1" wp14:anchorId="6BF67EF2" wp14:editId="6A7105C5">
                <wp:simplePos x="0" y="0"/>
                <wp:positionH relativeFrom="column">
                  <wp:posOffset>2223135</wp:posOffset>
                </wp:positionH>
                <wp:positionV relativeFrom="paragraph">
                  <wp:posOffset>187325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28" name="Right Arrow 28"/>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1C763" id="Right Arrow 28" o:spid="_x0000_s1026" type="#_x0000_t13" style="position:absolute;margin-left:175.05pt;margin-top:14.75pt;width:26.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72576" behindDoc="0" locked="0" layoutInCell="1" allowOverlap="1" wp14:anchorId="0CF73A26" wp14:editId="037E86A5">
                <wp:simplePos x="0" y="0"/>
                <wp:positionH relativeFrom="column">
                  <wp:posOffset>622300</wp:posOffset>
                </wp:positionH>
                <wp:positionV relativeFrom="paragraph">
                  <wp:posOffset>71755</wp:posOffset>
                </wp:positionV>
                <wp:extent cx="1597660" cy="568960"/>
                <wp:effectExtent l="0" t="0" r="27940" b="15240"/>
                <wp:wrapSquare wrapText="bothSides"/>
                <wp:docPr id="27" name="Text Box 27"/>
                <wp:cNvGraphicFramePr/>
                <a:graphic xmlns:a="http://schemas.openxmlformats.org/drawingml/2006/main">
                  <a:graphicData uri="http://schemas.microsoft.com/office/word/2010/wordprocessingShape">
                    <wps:wsp>
                      <wps:cNvSpPr txBox="1"/>
                      <wps:spPr>
                        <a:xfrm>
                          <a:off x="0" y="0"/>
                          <a:ext cx="1597660" cy="5689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D751A43" w14:textId="77777777" w:rsidR="003E09FF" w:rsidRPr="00F02A6B" w:rsidRDefault="003E09FF" w:rsidP="003E09FF">
                            <w:pPr>
                              <w:jc w:val="center"/>
                            </w:pPr>
                            <w:r w:rsidRPr="00F02A6B">
                              <w:t>Solve for end pressure and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73A26" id="Text Box 27" o:spid="_x0000_s1034" type="#_x0000_t202" style="position:absolute;left:0;text-align:left;margin-left:49pt;margin-top:5.65pt;width:125.8pt;height:4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" filled="f" strokecolor="#5b9bd5 [3204]">
                <v:textbox>
                  <w:txbxContent>
                    <w:p w14:paraId="5D751A43" w14:textId="77777777" w:rsidR="003E09FF" w:rsidRPr="00F02A6B" w:rsidRDefault="003E09FF" w:rsidP="003E09FF">
                      <w:pPr>
                        <w:jc w:val="center"/>
                      </w:pPr>
                      <w:r w:rsidRPr="00F02A6B">
                        <w:t>Solve for end pressure and temperature</w:t>
                      </w:r>
                    </w:p>
                  </w:txbxContent>
                </v:textbox>
                <w10:wrap type="square"/>
              </v:shape>
            </w:pict>
          </mc:Fallback>
        </mc:AlternateContent>
      </w:r>
    </w:p>
    <w:p w14:paraId="22F2B3C5" w14:textId="77777777" w:rsidR="003E09FF" w:rsidRDefault="003E09FF" w:rsidP="003E09FF">
      <w:r>
        <w:rPr>
          <w:noProof/>
        </w:rPr>
        <mc:AlternateContent>
          <mc:Choice Requires="wps">
            <w:drawing>
              <wp:anchor distT="0" distB="0" distL="114300" distR="114300" simplePos="0" relativeHeight="251688960" behindDoc="0" locked="0" layoutInCell="1" allowOverlap="1" wp14:anchorId="28001C51" wp14:editId="274B27FE">
                <wp:simplePos x="0" y="0"/>
                <wp:positionH relativeFrom="column">
                  <wp:posOffset>-520065</wp:posOffset>
                </wp:positionH>
                <wp:positionV relativeFrom="paragraph">
                  <wp:posOffset>196215</wp:posOffset>
                </wp:positionV>
                <wp:extent cx="451485" cy="231775"/>
                <wp:effectExtent l="8255" t="0" r="39370" b="39370"/>
                <wp:wrapThrough wrapText="bothSides">
                  <wp:wrapPolygon edited="0">
                    <wp:start x="395" y="22369"/>
                    <wp:lineTo x="19838" y="22369"/>
                    <wp:lineTo x="22268" y="20002"/>
                    <wp:lineTo x="22268" y="3432"/>
                    <wp:lineTo x="16192" y="-1302"/>
                    <wp:lineTo x="395" y="1065"/>
                    <wp:lineTo x="395" y="22369"/>
                  </wp:wrapPolygon>
                </wp:wrapThrough>
                <wp:docPr id="51" name="Right Arrow 51"/>
                <wp:cNvGraphicFramePr/>
                <a:graphic xmlns:a="http://schemas.openxmlformats.org/drawingml/2006/main">
                  <a:graphicData uri="http://schemas.microsoft.com/office/word/2010/wordprocessingShape">
                    <wps:wsp>
                      <wps:cNvSpPr/>
                      <wps:spPr>
                        <a:xfrm rot="5400000">
                          <a:off x="0" y="0"/>
                          <a:ext cx="451485" cy="231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50393" id="Right Arrow 51" o:spid="_x0000_s1026" type="#_x0000_t13" style="position:absolute;margin-left:-40.95pt;margin-top:15.45pt;width:35.55pt;height:18.2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" adj="16056" fillcolor="#5b9bd5 [3204]" strokecolor="#1f4d78 [1604]" strokeweight="1pt">
                <w10:wrap type="through"/>
              </v:shape>
            </w:pict>
          </mc:Fallback>
        </mc:AlternateContent>
      </w:r>
      <w:r>
        <w:rPr>
          <w:noProof/>
        </w:rPr>
        <mc:AlternateContent>
          <mc:Choice Requires="wps">
            <w:drawing>
              <wp:anchor distT="0" distB="0" distL="114300" distR="114300" simplePos="0" relativeHeight="251681792" behindDoc="0" locked="0" layoutInCell="1" allowOverlap="1" wp14:anchorId="094A0994" wp14:editId="785E1F1F">
                <wp:simplePos x="0" y="0"/>
                <wp:positionH relativeFrom="column">
                  <wp:posOffset>4453255</wp:posOffset>
                </wp:positionH>
                <wp:positionV relativeFrom="paragraph">
                  <wp:posOffset>18415</wp:posOffset>
                </wp:positionV>
                <wp:extent cx="340360" cy="228600"/>
                <wp:effectExtent l="5080" t="0" r="45720" b="45720"/>
                <wp:wrapThrough wrapText="bothSides">
                  <wp:wrapPolygon edited="0">
                    <wp:start x="322" y="22080"/>
                    <wp:lineTo x="5158" y="22080"/>
                    <wp:lineTo x="22890" y="19680"/>
                    <wp:lineTo x="22890" y="2880"/>
                    <wp:lineTo x="14830" y="-1920"/>
                    <wp:lineTo x="322" y="480"/>
                    <wp:lineTo x="322" y="22080"/>
                  </wp:wrapPolygon>
                </wp:wrapThrough>
                <wp:docPr id="44" name="Right Arrow 44"/>
                <wp:cNvGraphicFramePr/>
                <a:graphic xmlns:a="http://schemas.openxmlformats.org/drawingml/2006/main">
                  <a:graphicData uri="http://schemas.microsoft.com/office/word/2010/wordprocessingShape">
                    <wps:wsp>
                      <wps:cNvSpPr/>
                      <wps:spPr>
                        <a:xfrm rot="5400000">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1D4CC" id="Right Arrow 44" o:spid="_x0000_s1026" type="#_x0000_t13" style="position:absolute;margin-left:350.65pt;margin-top:1.45pt;width:26.8pt;height:18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70528" behindDoc="0" locked="0" layoutInCell="1" allowOverlap="1" wp14:anchorId="4DDCD67B" wp14:editId="2C1D0E04">
                <wp:simplePos x="0" y="0"/>
                <wp:positionH relativeFrom="column">
                  <wp:posOffset>5939155</wp:posOffset>
                </wp:positionH>
                <wp:positionV relativeFrom="paragraph">
                  <wp:posOffset>131445</wp:posOffset>
                </wp:positionV>
                <wp:extent cx="340360" cy="228600"/>
                <wp:effectExtent l="5080" t="0" r="45720" b="45720"/>
                <wp:wrapThrough wrapText="bothSides">
                  <wp:wrapPolygon edited="0">
                    <wp:start x="322" y="22080"/>
                    <wp:lineTo x="5158" y="22080"/>
                    <wp:lineTo x="22890" y="19680"/>
                    <wp:lineTo x="22890" y="2880"/>
                    <wp:lineTo x="14830" y="-1920"/>
                    <wp:lineTo x="322" y="480"/>
                    <wp:lineTo x="322" y="22080"/>
                  </wp:wrapPolygon>
                </wp:wrapThrough>
                <wp:docPr id="25" name="Right Arrow 25"/>
                <wp:cNvGraphicFramePr/>
                <a:graphic xmlns:a="http://schemas.openxmlformats.org/drawingml/2006/main">
                  <a:graphicData uri="http://schemas.microsoft.com/office/word/2010/wordprocessingShape">
                    <wps:wsp>
                      <wps:cNvSpPr/>
                      <wps:spPr>
                        <a:xfrm rot="5400000">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C716" id="Right Arrow 25" o:spid="_x0000_s1026" type="#_x0000_t13" style="position:absolute;margin-left:467.65pt;margin-top:10.35pt;width:26.8pt;height:18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" adj="14346" fillcolor="#5b9bd5 [3204]" strokecolor="#1f4d78 [1604]" strokeweight="1pt">
                <w10:wrap type="through"/>
              </v:shape>
            </w:pict>
          </mc:Fallback>
        </mc:AlternateContent>
      </w:r>
    </w:p>
    <w:p w14:paraId="53E73FF7" w14:textId="77777777" w:rsidR="003E09FF" w:rsidRDefault="003E09FF" w:rsidP="003E09FF"/>
    <w:p w14:paraId="698DD7CC" w14:textId="77777777" w:rsidR="003E09FF" w:rsidRDefault="003E09FF" w:rsidP="003E09FF">
      <w:r>
        <w:rPr>
          <w:noProof/>
        </w:rPr>
        <mc:AlternateContent>
          <mc:Choice Requires="wps">
            <w:drawing>
              <wp:anchor distT="0" distB="0" distL="114300" distR="114300" simplePos="0" relativeHeight="251687936" behindDoc="0" locked="0" layoutInCell="1" allowOverlap="1" wp14:anchorId="71AF876B" wp14:editId="75EAF726">
                <wp:simplePos x="0" y="0"/>
                <wp:positionH relativeFrom="column">
                  <wp:posOffset>-635000</wp:posOffset>
                </wp:positionH>
                <wp:positionV relativeFrom="paragraph">
                  <wp:posOffset>282575</wp:posOffset>
                </wp:positionV>
                <wp:extent cx="802640" cy="459740"/>
                <wp:effectExtent l="0" t="0" r="35560" b="22860"/>
                <wp:wrapSquare wrapText="bothSides"/>
                <wp:docPr id="50" name="Text Box 50"/>
                <wp:cNvGraphicFramePr/>
                <a:graphic xmlns:a="http://schemas.openxmlformats.org/drawingml/2006/main">
                  <a:graphicData uri="http://schemas.microsoft.com/office/word/2010/wordprocessingShape">
                    <wps:wsp>
                      <wps:cNvSpPr txBox="1"/>
                      <wps:spPr>
                        <a:xfrm>
                          <a:off x="0" y="0"/>
                          <a:ext cx="802640" cy="45974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5D57810" w14:textId="77777777" w:rsidR="003E09FF" w:rsidRPr="0003039F" w:rsidRDefault="003E09FF" w:rsidP="003E09FF">
                            <w:pPr>
                              <w:jc w:val="center"/>
                            </w:pPr>
                            <w:r w:rsidRPr="0003039F">
                              <w:t>Phase 3</w:t>
                            </w:r>
                          </w:p>
                          <w:p w14:paraId="396BC31F" w14:textId="77777777" w:rsidR="003E09FF" w:rsidRPr="0003039F" w:rsidRDefault="003E09FF" w:rsidP="003E09FF">
                            <w:pPr>
                              <w:jc w:val="center"/>
                            </w:pPr>
                            <w:r w:rsidRPr="0003039F">
                              <w:t>(Ballistic)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876B" id="Text Box 50" o:spid="_x0000_s1035" type="#_x0000_t202" style="position:absolute;left:0;text-align:left;margin-left:-50pt;margin-top:22.25pt;width:63.2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" filled="f" strokecolor="#1f4d78 [1604]">
                <v:textbox>
                  <w:txbxContent>
                    <w:p w14:paraId="15D57810" w14:textId="77777777" w:rsidR="003E09FF" w:rsidRPr="0003039F" w:rsidRDefault="003E09FF" w:rsidP="003E09FF">
                      <w:pPr>
                        <w:jc w:val="center"/>
                      </w:pPr>
                      <w:r w:rsidRPr="0003039F">
                        <w:t>Phase 3</w:t>
                      </w:r>
                    </w:p>
                    <w:p w14:paraId="396BC31F" w14:textId="77777777" w:rsidR="003E09FF" w:rsidRPr="0003039F" w:rsidRDefault="003E09FF" w:rsidP="003E09FF">
                      <w:pPr>
                        <w:jc w:val="center"/>
                      </w:pPr>
                      <w:r w:rsidRPr="0003039F">
                        <w:t>(Ballistic)</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52186091" wp14:editId="0C3D8CF2">
                <wp:simplePos x="0" y="0"/>
                <wp:positionH relativeFrom="column">
                  <wp:posOffset>4161790</wp:posOffset>
                </wp:positionH>
                <wp:positionV relativeFrom="paragraph">
                  <wp:posOffset>168275</wp:posOffset>
                </wp:positionV>
                <wp:extent cx="1028700" cy="8001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F2D3F4" w14:textId="77777777" w:rsidR="003E09FF" w:rsidRDefault="003E09FF" w:rsidP="003E09FF">
                            <w:r>
                              <w:rPr>
                                <w:noProof/>
                              </w:rPr>
                              <w:drawing>
                                <wp:inline distT="0" distB="0" distL="0" distR="0" wp14:anchorId="3D5FEBCE" wp14:editId="23E60C23">
                                  <wp:extent cx="836295" cy="651510"/>
                                  <wp:effectExtent l="0" t="0" r="1905" b="8890"/>
                                  <wp:docPr id="37" name="Picture 37" descr="../Desktop/Screen%20Shot%202017-12-07%20at%204.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12-07%20at%204.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295" cy="6515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86091" id="Text Box 43" o:spid="_x0000_s1036" type="#_x0000_t202" style="position:absolute;left:0;text-align:left;margin-left:327.7pt;margin-top:13.25pt;width:81pt;height:6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" filled="f" stroked="f">
                <v:textbox>
                  <w:txbxContent>
                    <w:p w14:paraId="2AF2D3F4" w14:textId="77777777" w:rsidR="003E09FF" w:rsidRDefault="003E09FF" w:rsidP="003E09FF">
                      <w:r>
                        <w:rPr>
                          <w:noProof/>
                        </w:rPr>
                        <w:drawing>
                          <wp:inline distT="0" distB="0" distL="0" distR="0" wp14:anchorId="3D5FEBCE" wp14:editId="23E60C23">
                            <wp:extent cx="836295" cy="651510"/>
                            <wp:effectExtent l="0" t="0" r="1905" b="8890"/>
                            <wp:docPr id="37" name="Picture 37" descr="../Desktop/Screen%20Shot%202017-12-07%20at%204.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12-07%20at%204.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295" cy="65151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3054D377" wp14:editId="414154DF">
                <wp:simplePos x="0" y="0"/>
                <wp:positionH relativeFrom="column">
                  <wp:posOffset>5649595</wp:posOffset>
                </wp:positionH>
                <wp:positionV relativeFrom="paragraph">
                  <wp:posOffset>172085</wp:posOffset>
                </wp:positionV>
                <wp:extent cx="1028065" cy="102362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028065" cy="1023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C6D6F" w14:textId="77777777" w:rsidR="003E09FF" w:rsidRDefault="003E09FF" w:rsidP="003E09FF">
                            <w:r>
                              <w:rPr>
                                <w:noProof/>
                              </w:rPr>
                              <w:drawing>
                                <wp:inline distT="0" distB="0" distL="0" distR="0" wp14:anchorId="6FD99AC0" wp14:editId="0A12AF1D">
                                  <wp:extent cx="889194" cy="861006"/>
                                  <wp:effectExtent l="0" t="0" r="0" b="3175"/>
                                  <wp:docPr id="39" name="Picture 39" descr="../Desktop/Screen%20Shot%202017-12-07%20at%204.18.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12-07%20at%204.18.02%20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3169"/>
                                          <a:stretch/>
                                        </pic:blipFill>
                                        <pic:spPr bwMode="auto">
                                          <a:xfrm>
                                            <a:off x="0" y="0"/>
                                            <a:ext cx="897491" cy="86904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4D377" id="Text Box 42" o:spid="_x0000_s1037" type="#_x0000_t202" style="position:absolute;left:0;text-align:left;margin-left:444.85pt;margin-top:13.55pt;width:80.95pt;height:8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" filled="f" stroked="f">
                <v:textbox>
                  <w:txbxContent>
                    <w:p w14:paraId="4B6C6D6F" w14:textId="77777777" w:rsidR="003E09FF" w:rsidRDefault="003E09FF" w:rsidP="003E09FF">
                      <w:r>
                        <w:rPr>
                          <w:noProof/>
                        </w:rPr>
                        <w:drawing>
                          <wp:inline distT="0" distB="0" distL="0" distR="0" wp14:anchorId="6FD99AC0" wp14:editId="0A12AF1D">
                            <wp:extent cx="889194" cy="861006"/>
                            <wp:effectExtent l="0" t="0" r="0" b="3175"/>
                            <wp:docPr id="39" name="Picture 39" descr="../Desktop/Screen%20Shot%202017-12-07%20at%204.18.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12-07%20at%204.18.02%20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3169"/>
                                    <a:stretch/>
                                  </pic:blipFill>
                                  <pic:spPr bwMode="auto">
                                    <a:xfrm>
                                      <a:off x="0" y="0"/>
                                      <a:ext cx="897491" cy="86904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tab/>
      </w:r>
      <w:r>
        <w:tab/>
      </w:r>
      <w:r>
        <w:tab/>
      </w:r>
      <w:r>
        <w:tab/>
      </w:r>
      <w:r>
        <w:tab/>
      </w:r>
      <w:r>
        <w:tab/>
      </w:r>
      <w:r>
        <w:tab/>
      </w:r>
      <w:r>
        <w:tab/>
      </w:r>
      <w:r>
        <w:tab/>
      </w:r>
    </w:p>
    <w:p w14:paraId="019C8AA0" w14:textId="77777777" w:rsidR="003E09FF" w:rsidRDefault="003E09FF" w:rsidP="003E09FF">
      <w:r>
        <w:rPr>
          <w:noProof/>
        </w:rPr>
        <mc:AlternateContent>
          <mc:Choice Requires="wps">
            <w:drawing>
              <wp:anchor distT="0" distB="0" distL="114300" distR="114300" simplePos="0" relativeHeight="251695104" behindDoc="0" locked="0" layoutInCell="1" allowOverlap="1" wp14:anchorId="0261C449" wp14:editId="7BB3CCC1">
                <wp:simplePos x="0" y="0"/>
                <wp:positionH relativeFrom="column">
                  <wp:posOffset>3018155</wp:posOffset>
                </wp:positionH>
                <wp:positionV relativeFrom="paragraph">
                  <wp:posOffset>96520</wp:posOffset>
                </wp:positionV>
                <wp:extent cx="1028700" cy="685800"/>
                <wp:effectExtent l="0" t="0" r="38100" b="25400"/>
                <wp:wrapSquare wrapText="bothSides"/>
                <wp:docPr id="57" name="Text Box 5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9D4ACA7" w14:textId="77777777" w:rsidR="003E09FF" w:rsidRPr="008C446D" w:rsidRDefault="003E09FF" w:rsidP="003E09FF">
                            <w:pPr>
                              <w:jc w:val="center"/>
                            </w:pPr>
                            <w:r>
                              <w:t>Use ODE45 to solve for increase in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1C449" id="Text Box 57" o:spid="_x0000_s1038" type="#_x0000_t202" style="position:absolute;left:0;text-align:left;margin-left:237.65pt;margin-top:7.6pt;width:81pt;height:5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" filled="f" strokecolor="#1f4d78 [1604]">
                <v:textbox>
                  <w:txbxContent>
                    <w:p w14:paraId="09D4ACA7" w14:textId="77777777" w:rsidR="003E09FF" w:rsidRPr="008C446D" w:rsidRDefault="003E09FF" w:rsidP="003E09FF">
                      <w:pPr>
                        <w:jc w:val="center"/>
                      </w:pPr>
                      <w:r>
                        <w:t>Use ODE45 to solve for increase in x</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3BC2F6B6" wp14:editId="417F7291">
                <wp:simplePos x="0" y="0"/>
                <wp:positionH relativeFrom="column">
                  <wp:posOffset>1651000</wp:posOffset>
                </wp:positionH>
                <wp:positionV relativeFrom="paragraph">
                  <wp:posOffset>95885</wp:posOffset>
                </wp:positionV>
                <wp:extent cx="1036320" cy="571500"/>
                <wp:effectExtent l="0" t="0" r="30480" b="38100"/>
                <wp:wrapSquare wrapText="bothSides"/>
                <wp:docPr id="55" name="Text Box 55"/>
                <wp:cNvGraphicFramePr/>
                <a:graphic xmlns:a="http://schemas.openxmlformats.org/drawingml/2006/main">
                  <a:graphicData uri="http://schemas.microsoft.com/office/word/2010/wordprocessingShape">
                    <wps:wsp>
                      <wps:cNvSpPr txBox="1"/>
                      <wps:spPr>
                        <a:xfrm>
                          <a:off x="0" y="0"/>
                          <a:ext cx="1036320" cy="57150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F76E555" w14:textId="77777777" w:rsidR="003E09FF" w:rsidRPr="008C446D" w:rsidRDefault="003E09FF" w:rsidP="003E09FF">
                            <w:pPr>
                              <w:jc w:val="center"/>
                            </w:pPr>
                            <w:r w:rsidRPr="008C446D">
                              <w:t>D</w:t>
                            </w:r>
                            <w:r>
                              <w:t xml:space="preserve">rag and gravity only </w:t>
                            </w:r>
                            <w:proofErr w:type="gramStart"/>
                            <w:r>
                              <w:t>force</w:t>
                            </w:r>
                            <w:r w:rsidRPr="008C446D">
                              <w:t>s  acting</w:t>
                            </w:r>
                            <w:proofErr w:type="gramEnd"/>
                            <w:r w:rsidRPr="008C446D">
                              <w:t xml:space="preserve"> on rocket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2F6B6" id="Text Box 55" o:spid="_x0000_s1039" type="#_x0000_t202" style="position:absolute;left:0;text-align:left;margin-left:130pt;margin-top:7.55pt;width:81.6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" filled="f" strokecolor="#1f4d78 [1604]">
                <v:textbox>
                  <w:txbxContent>
                    <w:p w14:paraId="1F76E555" w14:textId="77777777" w:rsidR="003E09FF" w:rsidRPr="008C446D" w:rsidRDefault="003E09FF" w:rsidP="003E09FF">
                      <w:pPr>
                        <w:jc w:val="center"/>
                      </w:pPr>
                      <w:r w:rsidRPr="008C446D">
                        <w:t>D</w:t>
                      </w:r>
                      <w:r>
                        <w:t xml:space="preserve">rag and gravity only </w:t>
                      </w:r>
                      <w:proofErr w:type="gramStart"/>
                      <w:r>
                        <w:t>force</w:t>
                      </w:r>
                      <w:r w:rsidRPr="008C446D">
                        <w:t>s  acting</w:t>
                      </w:r>
                      <w:proofErr w:type="gramEnd"/>
                      <w:r w:rsidRPr="008C446D">
                        <w:t xml:space="preserve"> on rocket</w:t>
                      </w:r>
                    </w:p>
                  </w:txbxContent>
                </v:textbox>
                <w10:wrap type="square"/>
              </v:shape>
            </w:pict>
          </mc:Fallback>
        </mc:AlternateContent>
      </w:r>
    </w:p>
    <w:p w14:paraId="6D7EC39C" w14:textId="77777777" w:rsidR="003E09FF" w:rsidRDefault="003E09FF" w:rsidP="003E09FF">
      <w:r>
        <w:rPr>
          <w:noProof/>
        </w:rPr>
        <mc:AlternateContent>
          <mc:Choice Requires="wps">
            <w:drawing>
              <wp:anchor distT="0" distB="0" distL="114300" distR="114300" simplePos="0" relativeHeight="251694080" behindDoc="0" locked="0" layoutInCell="1" allowOverlap="1" wp14:anchorId="515B0555" wp14:editId="2BE873DC">
                <wp:simplePos x="0" y="0"/>
                <wp:positionH relativeFrom="column">
                  <wp:posOffset>2680335</wp:posOffset>
                </wp:positionH>
                <wp:positionV relativeFrom="paragraph">
                  <wp:posOffset>24765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56" name="Right Arrow 56"/>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BF93" id="Right Arrow 56" o:spid="_x0000_s1026" type="#_x0000_t13" style="position:absolute;margin-left:211.05pt;margin-top:1.95pt;width:26.8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0FB17A91" wp14:editId="26B7D6A2">
                <wp:simplePos x="0" y="0"/>
                <wp:positionH relativeFrom="column">
                  <wp:posOffset>1306195</wp:posOffset>
                </wp:positionH>
                <wp:positionV relativeFrom="paragraph">
                  <wp:posOffset>23495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54" name="Right Arrow 54"/>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0CB9D" id="Right Arrow 54" o:spid="_x0000_s1026" type="#_x0000_t13" style="position:absolute;margin-left:102.85pt;margin-top:1.85pt;width:26.8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" adj="14346" fillcolor="#5b9bd5 [3204]" strokecolor="#1f4d78 [1604]" strokeweight="1pt">
                <w10:wrap type="through"/>
              </v:shape>
            </w:pict>
          </mc:Fallback>
        </mc:AlternateContent>
      </w:r>
      <w:r>
        <w:rPr>
          <w:noProof/>
        </w:rPr>
        <mc:AlternateContent>
          <mc:Choice Requires="wps">
            <w:drawing>
              <wp:anchor distT="0" distB="0" distL="114300" distR="114300" simplePos="0" relativeHeight="251691008" behindDoc="0" locked="0" layoutInCell="1" allowOverlap="1" wp14:anchorId="75B1C30A" wp14:editId="3F944DB2">
                <wp:simplePos x="0" y="0"/>
                <wp:positionH relativeFrom="column">
                  <wp:posOffset>508000</wp:posOffset>
                </wp:positionH>
                <wp:positionV relativeFrom="paragraph">
                  <wp:posOffset>24130</wp:posOffset>
                </wp:positionV>
                <wp:extent cx="797560" cy="342900"/>
                <wp:effectExtent l="0" t="0" r="15240" b="38100"/>
                <wp:wrapSquare wrapText="bothSides"/>
                <wp:docPr id="53" name="Text Box 53"/>
                <wp:cNvGraphicFramePr/>
                <a:graphic xmlns:a="http://schemas.openxmlformats.org/drawingml/2006/main">
                  <a:graphicData uri="http://schemas.microsoft.com/office/word/2010/wordprocessingShape">
                    <wps:wsp>
                      <wps:cNvSpPr txBox="1"/>
                      <wps:spPr>
                        <a:xfrm>
                          <a:off x="0" y="0"/>
                          <a:ext cx="797560" cy="34290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31D724F" w14:textId="77777777" w:rsidR="003E09FF" w:rsidRPr="008C446D" w:rsidRDefault="003E09FF" w:rsidP="003E09FF">
                            <w:pPr>
                              <w:jc w:val="center"/>
                            </w:pPr>
                            <w:r w:rsidRPr="008C446D">
                              <w:t>Thrust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1C30A" id="Text Box 53" o:spid="_x0000_s1040" type="#_x0000_t202" style="position:absolute;left:0;text-align:left;margin-left:40pt;margin-top:1.9pt;width:62.8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" filled="f" strokecolor="#1f4d78 [1604]">
                <v:textbox>
                  <w:txbxContent>
                    <w:p w14:paraId="131D724F" w14:textId="77777777" w:rsidR="003E09FF" w:rsidRPr="008C446D" w:rsidRDefault="003E09FF" w:rsidP="003E09FF">
                      <w:pPr>
                        <w:jc w:val="center"/>
                      </w:pPr>
                      <w:r w:rsidRPr="008C446D">
                        <w:t>Thrust = 0</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37757144" wp14:editId="2F87221C">
                <wp:simplePos x="0" y="0"/>
                <wp:positionH relativeFrom="column">
                  <wp:posOffset>169545</wp:posOffset>
                </wp:positionH>
                <wp:positionV relativeFrom="paragraph">
                  <wp:posOffset>24765</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52" name="Right Arrow 52"/>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223A" id="Right Arrow 52" o:spid="_x0000_s1026" type="#_x0000_t13" style="position:absolute;margin-left:13.35pt;margin-top:1.95pt;width:26.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" adj="14346" fillcolor="#5b9bd5 [3204]" strokecolor="#1f4d78 [1604]" strokeweight="1pt">
                <w10:wrap type="through"/>
              </v:shape>
            </w:pict>
          </mc:Fallback>
        </mc:AlternateContent>
      </w:r>
    </w:p>
    <w:p w14:paraId="33232D50" w14:textId="77777777" w:rsidR="003E09FF" w:rsidRDefault="003E09FF" w:rsidP="003E09FF"/>
    <w:p w14:paraId="678E1BD2" w14:textId="77777777" w:rsidR="003E09FF" w:rsidRDefault="003E09FF" w:rsidP="003E09FF"/>
    <w:p w14:paraId="51CE2540" w14:textId="2954E51B" w:rsidR="003E09FF" w:rsidRDefault="003E09FF" w:rsidP="003E09FF"/>
    <w:p w14:paraId="6C77D98B" w14:textId="38E616CC" w:rsidR="003E09FF" w:rsidRDefault="003E09FF" w:rsidP="003E09FF">
      <w:r>
        <w:rPr>
          <w:noProof/>
        </w:rPr>
        <mc:AlternateContent>
          <mc:Choice Requires="wps">
            <w:drawing>
              <wp:anchor distT="0" distB="0" distL="114300" distR="114300" simplePos="0" relativeHeight="251683840" behindDoc="0" locked="0" layoutInCell="1" allowOverlap="1" wp14:anchorId="6E344EEE" wp14:editId="15328B8F">
                <wp:simplePos x="0" y="0"/>
                <wp:positionH relativeFrom="column">
                  <wp:posOffset>4450715</wp:posOffset>
                </wp:positionH>
                <wp:positionV relativeFrom="paragraph">
                  <wp:posOffset>142240</wp:posOffset>
                </wp:positionV>
                <wp:extent cx="340360" cy="228600"/>
                <wp:effectExtent l="5080" t="0" r="45720" b="45720"/>
                <wp:wrapThrough wrapText="bothSides">
                  <wp:wrapPolygon edited="0">
                    <wp:start x="322" y="22080"/>
                    <wp:lineTo x="5158" y="22080"/>
                    <wp:lineTo x="22890" y="19680"/>
                    <wp:lineTo x="22890" y="2880"/>
                    <wp:lineTo x="14830" y="-1920"/>
                    <wp:lineTo x="322" y="480"/>
                    <wp:lineTo x="322" y="22080"/>
                  </wp:wrapPolygon>
                </wp:wrapThrough>
                <wp:docPr id="46" name="Right Arrow 46"/>
                <wp:cNvGraphicFramePr/>
                <a:graphic xmlns:a="http://schemas.openxmlformats.org/drawingml/2006/main">
                  <a:graphicData uri="http://schemas.microsoft.com/office/word/2010/wordprocessingShape">
                    <wps:wsp>
                      <wps:cNvSpPr/>
                      <wps:spPr>
                        <a:xfrm rot="5400000">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CF69" id="Right Arrow 46" o:spid="_x0000_s1026" type="#_x0000_t13" style="position:absolute;margin-left:350.45pt;margin-top:11.2pt;width:26.8pt;height:18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" adj="14346" fillcolor="#5b9bd5 [3204]" strokecolor="#1f4d78 [1604]" strokeweight="1pt">
                <w10:wrap type="through"/>
              </v:shape>
            </w:pict>
          </mc:Fallback>
        </mc:AlternateContent>
      </w:r>
    </w:p>
    <w:p w14:paraId="4CE1ACC5" w14:textId="110F57C9" w:rsidR="003E09FF" w:rsidRDefault="003E09FF" w:rsidP="003E09FF"/>
    <w:p w14:paraId="08ADE467" w14:textId="7F51A7D5" w:rsidR="003E09FF" w:rsidRDefault="003E09FF" w:rsidP="003E09FF">
      <w:r>
        <w:rPr>
          <w:noProof/>
        </w:rPr>
        <mc:AlternateContent>
          <mc:Choice Requires="wps">
            <w:drawing>
              <wp:anchor distT="0" distB="0" distL="114300" distR="114300" simplePos="0" relativeHeight="251685888" behindDoc="0" locked="0" layoutInCell="1" allowOverlap="1" wp14:anchorId="0ACE760F" wp14:editId="7DD782A2">
                <wp:simplePos x="0" y="0"/>
                <wp:positionH relativeFrom="column">
                  <wp:posOffset>5939790</wp:posOffset>
                </wp:positionH>
                <wp:positionV relativeFrom="paragraph">
                  <wp:posOffset>86995</wp:posOffset>
                </wp:positionV>
                <wp:extent cx="340360" cy="228600"/>
                <wp:effectExtent l="5080" t="0" r="45720" b="45720"/>
                <wp:wrapThrough wrapText="bothSides">
                  <wp:wrapPolygon edited="0">
                    <wp:start x="322" y="22080"/>
                    <wp:lineTo x="5158" y="22080"/>
                    <wp:lineTo x="22890" y="19680"/>
                    <wp:lineTo x="22890" y="2880"/>
                    <wp:lineTo x="14830" y="-1920"/>
                    <wp:lineTo x="322" y="480"/>
                    <wp:lineTo x="322" y="22080"/>
                  </wp:wrapPolygon>
                </wp:wrapThrough>
                <wp:docPr id="48" name="Right Arrow 48"/>
                <wp:cNvGraphicFramePr/>
                <a:graphic xmlns:a="http://schemas.openxmlformats.org/drawingml/2006/main">
                  <a:graphicData uri="http://schemas.microsoft.com/office/word/2010/wordprocessingShape">
                    <wps:wsp>
                      <wps:cNvSpPr/>
                      <wps:spPr>
                        <a:xfrm rot="5400000">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1BDF" id="Right Arrow 48" o:spid="_x0000_s1026" type="#_x0000_t13" style="position:absolute;margin-left:467.7pt;margin-top:6.85pt;width:26.8pt;height:1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" adj="14346" fillcolor="#5b9bd5 [3204]" strokecolor="#1f4d78 [1604]" strokeweight="1pt">
                <w10:wrap type="through"/>
              </v:shape>
            </w:pict>
          </mc:Fallback>
        </mc:AlternateContent>
      </w:r>
    </w:p>
    <w:p w14:paraId="121FE6F0" w14:textId="2F5D7438" w:rsidR="003E09FF" w:rsidRDefault="003E09FF" w:rsidP="003E09FF">
      <w:r>
        <w:rPr>
          <w:noProof/>
        </w:rPr>
        <mc:AlternateContent>
          <mc:Choice Requires="wps">
            <w:drawing>
              <wp:anchor distT="0" distB="0" distL="114300" distR="114300" simplePos="0" relativeHeight="251682816" behindDoc="0" locked="0" layoutInCell="1" allowOverlap="1" wp14:anchorId="5DACEDB4" wp14:editId="51D01018">
                <wp:simplePos x="0" y="0"/>
                <wp:positionH relativeFrom="column">
                  <wp:posOffset>4050030</wp:posOffset>
                </wp:positionH>
                <wp:positionV relativeFrom="paragraph">
                  <wp:posOffset>115570</wp:posOffset>
                </wp:positionV>
                <wp:extent cx="1143000" cy="9144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44898E" w14:textId="77777777" w:rsidR="003E09FF" w:rsidRDefault="003E09FF" w:rsidP="003E09FF">
                            <w:r>
                              <w:rPr>
                                <w:noProof/>
                              </w:rPr>
                              <w:drawing>
                                <wp:inline distT="0" distB="0" distL="0" distR="0" wp14:anchorId="3751DEC5" wp14:editId="5ADBEA6E">
                                  <wp:extent cx="957291" cy="843983"/>
                                  <wp:effectExtent l="25400" t="25400" r="33655" b="19685"/>
                                  <wp:docPr id="38" name="Picture 38" descr="../Desktop/Screen%20Shot%202017-12-07%20at%204.17.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12-07%20at%204.17.50%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317" cy="848414"/>
                                          </a:xfrm>
                                          <a:prstGeom prst="rect">
                                            <a:avLst/>
                                          </a:prstGeom>
                                          <a:noFill/>
                                          <a:ln>
                                            <a:solidFill>
                                              <a:schemeClr val="accent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CEDB4" id="Text Box 45" o:spid="_x0000_s1041" type="#_x0000_t202" style="position:absolute;left:0;text-align:left;margin-left:318.9pt;margin-top:9.1pt;width:90pt;height:1in;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" filled="f" stroked="f">
                <v:textbox>
                  <w:txbxContent>
                    <w:p w14:paraId="6844898E" w14:textId="77777777" w:rsidR="003E09FF" w:rsidRDefault="003E09FF" w:rsidP="003E09FF">
                      <w:r>
                        <w:rPr>
                          <w:noProof/>
                        </w:rPr>
                        <w:drawing>
                          <wp:inline distT="0" distB="0" distL="0" distR="0" wp14:anchorId="3751DEC5" wp14:editId="5ADBEA6E">
                            <wp:extent cx="957291" cy="843983"/>
                            <wp:effectExtent l="25400" t="25400" r="33655" b="19685"/>
                            <wp:docPr id="38" name="Picture 38" descr="../Desktop/Screen%20Shot%202017-12-07%20at%204.17.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12-07%20at%204.17.50%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317" cy="848414"/>
                                    </a:xfrm>
                                    <a:prstGeom prst="rect">
                                      <a:avLst/>
                                    </a:prstGeom>
                                    <a:noFill/>
                                    <a:ln>
                                      <a:solidFill>
                                        <a:schemeClr val="accent1"/>
                                      </a:solidFill>
                                    </a:ln>
                                  </pic:spPr>
                                </pic:pic>
                              </a:graphicData>
                            </a:graphic>
                          </wp:inline>
                        </w:drawing>
                      </w:r>
                    </w:p>
                  </w:txbxContent>
                </v:textbox>
                <w10:wrap type="square"/>
              </v:shape>
            </w:pict>
          </mc:Fallback>
        </mc:AlternateContent>
      </w:r>
    </w:p>
    <w:p w14:paraId="6CEB3C68" w14:textId="47BA5858" w:rsidR="003E09FF" w:rsidRDefault="003E09FF" w:rsidP="003E09FF"/>
    <w:p w14:paraId="17795CF7" w14:textId="542DC56F" w:rsidR="003E09FF" w:rsidRDefault="003E09FF" w:rsidP="003E09FF"/>
    <w:p w14:paraId="0E228549" w14:textId="7AFC0691" w:rsidR="003E09FF" w:rsidRPr="003E09FF" w:rsidRDefault="003E09FF" w:rsidP="003E09FF">
      <w:pPr>
        <w:jc w:val="center"/>
        <w:rPr>
          <w:b/>
        </w:rPr>
      </w:pPr>
      <w:bookmarkStart w:id="0" w:name="_GoBack"/>
      <w:r>
        <w:rPr>
          <w:noProof/>
        </w:rPr>
        <mc:AlternateContent>
          <mc:Choice Requires="wps">
            <w:drawing>
              <wp:anchor distT="0" distB="0" distL="114300" distR="114300" simplePos="0" relativeHeight="251686912" behindDoc="0" locked="0" layoutInCell="1" allowOverlap="1" wp14:anchorId="6D817AE3" wp14:editId="33504032">
                <wp:simplePos x="0" y="0"/>
                <wp:positionH relativeFrom="column">
                  <wp:posOffset>5309235</wp:posOffset>
                </wp:positionH>
                <wp:positionV relativeFrom="paragraph">
                  <wp:posOffset>129540</wp:posOffset>
                </wp:positionV>
                <wp:extent cx="340360" cy="228600"/>
                <wp:effectExtent l="0" t="25400" r="40640" b="50800"/>
                <wp:wrapThrough wrapText="bothSides">
                  <wp:wrapPolygon edited="0">
                    <wp:start x="8060" y="-2400"/>
                    <wp:lineTo x="0" y="0"/>
                    <wp:lineTo x="0" y="16800"/>
                    <wp:lineTo x="8060" y="24000"/>
                    <wp:lineTo x="19343" y="24000"/>
                    <wp:lineTo x="22567" y="12000"/>
                    <wp:lineTo x="22567" y="4800"/>
                    <wp:lineTo x="19343" y="-2400"/>
                    <wp:lineTo x="8060" y="-2400"/>
                  </wp:wrapPolygon>
                </wp:wrapThrough>
                <wp:docPr id="49" name="Right Arrow 49"/>
                <wp:cNvGraphicFramePr/>
                <a:graphic xmlns:a="http://schemas.openxmlformats.org/drawingml/2006/main">
                  <a:graphicData uri="http://schemas.microsoft.com/office/word/2010/wordprocessingShape">
                    <wps:wsp>
                      <wps:cNvSpPr/>
                      <wps:spPr>
                        <a:xfrm>
                          <a:off x="0" y="0"/>
                          <a:ext cx="3403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24D1" id="Right Arrow 49" o:spid="_x0000_s1026" type="#_x0000_t13" style="position:absolute;margin-left:418.05pt;margin-top:10.2pt;width:26.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" adj="14346" fillcolor="#5b9bd5 [3204]" strokecolor="#1f4d78 [1604]" strokeweight="1pt">
                <w10:wrap type="through"/>
              </v:shape>
            </w:pict>
          </mc:Fallback>
        </mc:AlternateContent>
      </w:r>
      <w:bookmarkEnd w:id="0"/>
      <w:r>
        <w:rPr>
          <w:noProof/>
        </w:rPr>
        <mc:AlternateContent>
          <mc:Choice Requires="wps">
            <w:drawing>
              <wp:anchor distT="0" distB="0" distL="114300" distR="114300" simplePos="0" relativeHeight="251684864" behindDoc="0" locked="0" layoutInCell="1" allowOverlap="1" wp14:anchorId="1B108248" wp14:editId="3C46ADF8">
                <wp:simplePos x="0" y="0"/>
                <wp:positionH relativeFrom="column">
                  <wp:posOffset>5652135</wp:posOffset>
                </wp:positionH>
                <wp:positionV relativeFrom="paragraph">
                  <wp:posOffset>17145</wp:posOffset>
                </wp:positionV>
                <wp:extent cx="1028700" cy="685800"/>
                <wp:effectExtent l="0" t="0" r="38100" b="25400"/>
                <wp:wrapSquare wrapText="bothSides"/>
                <wp:docPr id="47" name="Text Box 4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4189BA6" w14:textId="77777777" w:rsidR="003E09FF" w:rsidRPr="001514D4" w:rsidRDefault="003E09FF" w:rsidP="003E09FF">
                            <w:r>
                              <w:t>Solve for thrust and find x and z with ODE45</w:t>
                            </w:r>
                          </w:p>
                          <w:p w14:paraId="1F1815BC" w14:textId="77777777" w:rsidR="003E09FF" w:rsidRPr="00480C59" w:rsidRDefault="003E09FF" w:rsidP="003E09F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08248" id="Text Box 47" o:spid="_x0000_s1042" type="#_x0000_t202" style="position:absolute;left:0;text-align:left;margin-left:445.05pt;margin-top:1.35pt;width:81pt;height:5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" filled="f" strokecolor="#5b9bd5 [3204]">
                <v:textbox>
                  <w:txbxContent>
                    <w:p w14:paraId="64189BA6" w14:textId="77777777" w:rsidR="003E09FF" w:rsidRPr="001514D4" w:rsidRDefault="003E09FF" w:rsidP="003E09FF">
                      <w:r>
                        <w:t>Solve for thrust and find x and z with ODE45</w:t>
                      </w:r>
                    </w:p>
                    <w:p w14:paraId="1F1815BC" w14:textId="77777777" w:rsidR="003E09FF" w:rsidRPr="00480C59" w:rsidRDefault="003E09FF" w:rsidP="003E09FF">
                      <w:pPr>
                        <w:jc w:val="center"/>
                      </w:pPr>
                    </w:p>
                  </w:txbxContent>
                </v:textbox>
                <w10:wrap type="square"/>
              </v:shape>
            </w:pict>
          </mc:Fallback>
        </mc:AlternateContent>
      </w:r>
    </w:p>
    <w:p w14:paraId="4058732C" w14:textId="77777777" w:rsidR="00F565BA" w:rsidRPr="00F565BA" w:rsidRDefault="00F565BA" w:rsidP="00F565BA">
      <w:pPr>
        <w:ind w:firstLine="288"/>
        <w:rPr>
          <w:sz w:val="18"/>
        </w:rPr>
      </w:pPr>
    </w:p>
    <w:p w14:paraId="0E461D25" w14:textId="600C5F26" w:rsidR="00F565BA" w:rsidRPr="00F565BA" w:rsidRDefault="00F565BA" w:rsidP="00F565BA">
      <w:pPr>
        <w:rPr>
          <w:sz w:val="18"/>
        </w:rPr>
      </w:pPr>
    </w:p>
    <w:p w14:paraId="32D8C96B" w14:textId="05F6E859" w:rsidR="004E15B0" w:rsidRPr="00F565BA" w:rsidRDefault="004E15B0" w:rsidP="00F565BA"/>
    <w:sectPr w:rsidR="004E15B0" w:rsidRPr="00F565BA" w:rsidSect="00594FA6">
      <w:footerReference w:type="even" r:id="rId18"/>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FD0E9" w14:textId="77777777" w:rsidR="00183B24" w:rsidRDefault="00183B24">
      <w:r>
        <w:separator/>
      </w:r>
    </w:p>
  </w:endnote>
  <w:endnote w:type="continuationSeparator" w:id="0">
    <w:p w14:paraId="27F64C16" w14:textId="77777777" w:rsidR="00183B24" w:rsidRDefault="0018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FE6F6" w14:textId="77777777" w:rsidR="0064558F" w:rsidRDefault="00645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4C5CBB" w14:textId="77777777" w:rsidR="0064558F" w:rsidRDefault="006455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CEE57" w14:textId="77777777" w:rsidR="00183B24" w:rsidRDefault="00183B24">
      <w:r>
        <w:separator/>
      </w:r>
    </w:p>
  </w:footnote>
  <w:footnote w:type="continuationSeparator" w:id="0">
    <w:p w14:paraId="0EE789AF" w14:textId="77777777" w:rsidR="00183B24" w:rsidRDefault="00183B24">
      <w:r>
        <w:continuationSeparator/>
      </w:r>
    </w:p>
  </w:footnote>
  <w:footnote w:id="1">
    <w:p w14:paraId="3F4BC732" w14:textId="77777777" w:rsidR="0064558F" w:rsidRDefault="0064558F" w:rsidP="00F565BA">
      <w:r>
        <w:rPr>
          <w:rStyle w:val="FootnoteReference"/>
        </w:rPr>
        <w:footnoteRef/>
      </w:r>
      <w:r>
        <w:t xml:space="preserve"> ASEN Student, CU Boulder Aerospace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F85ED1"/>
    <w:multiLevelType w:val="hybridMultilevel"/>
    <w:tmpl w:val="A0DC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0"/>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9"/>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B8"/>
    <w:rsid w:val="0000120E"/>
    <w:rsid w:val="00007726"/>
    <w:rsid w:val="00020B26"/>
    <w:rsid w:val="00023250"/>
    <w:rsid w:val="00024843"/>
    <w:rsid w:val="0003458B"/>
    <w:rsid w:val="00035047"/>
    <w:rsid w:val="00082135"/>
    <w:rsid w:val="000A2BBF"/>
    <w:rsid w:val="000A32CD"/>
    <w:rsid w:val="000E7B82"/>
    <w:rsid w:val="000F2801"/>
    <w:rsid w:val="001401DA"/>
    <w:rsid w:val="00143CD2"/>
    <w:rsid w:val="00183B24"/>
    <w:rsid w:val="001A0017"/>
    <w:rsid w:val="001A6308"/>
    <w:rsid w:val="001B72B8"/>
    <w:rsid w:val="001D364F"/>
    <w:rsid w:val="001D6DFF"/>
    <w:rsid w:val="002121E3"/>
    <w:rsid w:val="0021563F"/>
    <w:rsid w:val="00223D1F"/>
    <w:rsid w:val="00224C00"/>
    <w:rsid w:val="002656D3"/>
    <w:rsid w:val="0029228A"/>
    <w:rsid w:val="002A0824"/>
    <w:rsid w:val="002C5247"/>
    <w:rsid w:val="002F54F8"/>
    <w:rsid w:val="003204C9"/>
    <w:rsid w:val="00333ED6"/>
    <w:rsid w:val="00343E05"/>
    <w:rsid w:val="00376716"/>
    <w:rsid w:val="003A3AAD"/>
    <w:rsid w:val="003C01D6"/>
    <w:rsid w:val="003D76DF"/>
    <w:rsid w:val="003E09FF"/>
    <w:rsid w:val="00403A5D"/>
    <w:rsid w:val="00427899"/>
    <w:rsid w:val="00466636"/>
    <w:rsid w:val="00475ED5"/>
    <w:rsid w:val="0048661A"/>
    <w:rsid w:val="00490BF1"/>
    <w:rsid w:val="00493A6F"/>
    <w:rsid w:val="004C1C92"/>
    <w:rsid w:val="004D25CC"/>
    <w:rsid w:val="004E0666"/>
    <w:rsid w:val="004E06E9"/>
    <w:rsid w:val="004E15B0"/>
    <w:rsid w:val="005119F8"/>
    <w:rsid w:val="00516FDA"/>
    <w:rsid w:val="00530B2D"/>
    <w:rsid w:val="00535292"/>
    <w:rsid w:val="0055113E"/>
    <w:rsid w:val="0055657E"/>
    <w:rsid w:val="00575DBB"/>
    <w:rsid w:val="00581D63"/>
    <w:rsid w:val="00594FA6"/>
    <w:rsid w:val="005B0A19"/>
    <w:rsid w:val="005B5BE2"/>
    <w:rsid w:val="005C34B2"/>
    <w:rsid w:val="005D5DD2"/>
    <w:rsid w:val="005E64BE"/>
    <w:rsid w:val="00635C7A"/>
    <w:rsid w:val="00642899"/>
    <w:rsid w:val="00643F9E"/>
    <w:rsid w:val="0064558F"/>
    <w:rsid w:val="00646CCC"/>
    <w:rsid w:val="00695C90"/>
    <w:rsid w:val="006C789D"/>
    <w:rsid w:val="006D137C"/>
    <w:rsid w:val="006D6A42"/>
    <w:rsid w:val="006E47D9"/>
    <w:rsid w:val="00702BAE"/>
    <w:rsid w:val="00712CB5"/>
    <w:rsid w:val="00727F41"/>
    <w:rsid w:val="00732E36"/>
    <w:rsid w:val="007378C6"/>
    <w:rsid w:val="00743D48"/>
    <w:rsid w:val="00750ED5"/>
    <w:rsid w:val="007626CF"/>
    <w:rsid w:val="00772382"/>
    <w:rsid w:val="00780BC0"/>
    <w:rsid w:val="0078368E"/>
    <w:rsid w:val="00795FE9"/>
    <w:rsid w:val="007B6661"/>
    <w:rsid w:val="007C5B35"/>
    <w:rsid w:val="007F7477"/>
    <w:rsid w:val="008231FD"/>
    <w:rsid w:val="00826986"/>
    <w:rsid w:val="00835AF5"/>
    <w:rsid w:val="0085454B"/>
    <w:rsid w:val="008C5B8F"/>
    <w:rsid w:val="008C7D7F"/>
    <w:rsid w:val="0092421F"/>
    <w:rsid w:val="0094306D"/>
    <w:rsid w:val="0095602A"/>
    <w:rsid w:val="00966F73"/>
    <w:rsid w:val="009849A1"/>
    <w:rsid w:val="009D75B4"/>
    <w:rsid w:val="009E0D9B"/>
    <w:rsid w:val="009E79FE"/>
    <w:rsid w:val="00A370B9"/>
    <w:rsid w:val="00A44C29"/>
    <w:rsid w:val="00A533E5"/>
    <w:rsid w:val="00A53FF9"/>
    <w:rsid w:val="00A61C93"/>
    <w:rsid w:val="00A71665"/>
    <w:rsid w:val="00A91A9A"/>
    <w:rsid w:val="00AA1C43"/>
    <w:rsid w:val="00AA1E95"/>
    <w:rsid w:val="00AA77E8"/>
    <w:rsid w:val="00AC4C25"/>
    <w:rsid w:val="00AE1536"/>
    <w:rsid w:val="00AE6E5D"/>
    <w:rsid w:val="00AF1B6C"/>
    <w:rsid w:val="00B01B84"/>
    <w:rsid w:val="00B35FA1"/>
    <w:rsid w:val="00B636E4"/>
    <w:rsid w:val="00B906D9"/>
    <w:rsid w:val="00BA536E"/>
    <w:rsid w:val="00BA605E"/>
    <w:rsid w:val="00BF25DE"/>
    <w:rsid w:val="00BF7719"/>
    <w:rsid w:val="00C05933"/>
    <w:rsid w:val="00C06A96"/>
    <w:rsid w:val="00C23793"/>
    <w:rsid w:val="00C275D2"/>
    <w:rsid w:val="00C37985"/>
    <w:rsid w:val="00C42827"/>
    <w:rsid w:val="00C643D6"/>
    <w:rsid w:val="00C71CE7"/>
    <w:rsid w:val="00C723B9"/>
    <w:rsid w:val="00C81A5C"/>
    <w:rsid w:val="00C8562D"/>
    <w:rsid w:val="00C86782"/>
    <w:rsid w:val="00CC5DEB"/>
    <w:rsid w:val="00CD6E54"/>
    <w:rsid w:val="00D12D3A"/>
    <w:rsid w:val="00D16AC7"/>
    <w:rsid w:val="00D55901"/>
    <w:rsid w:val="00DC4481"/>
    <w:rsid w:val="00DD0B90"/>
    <w:rsid w:val="00DF3421"/>
    <w:rsid w:val="00E01E43"/>
    <w:rsid w:val="00E51300"/>
    <w:rsid w:val="00E60677"/>
    <w:rsid w:val="00EC547E"/>
    <w:rsid w:val="00ED0E7D"/>
    <w:rsid w:val="00F005D8"/>
    <w:rsid w:val="00F02E4F"/>
    <w:rsid w:val="00F403F9"/>
    <w:rsid w:val="00F565BA"/>
    <w:rsid w:val="00FB5646"/>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75B4C0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link w:val="TitleChar"/>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TitleChar">
    <w:name w:val="Title Char"/>
    <w:basedOn w:val="DefaultParagraphFont"/>
    <w:link w:val="Title"/>
    <w:rsid w:val="00020B26"/>
    <w:rPr>
      <w:b/>
      <w:kern w:val="28"/>
      <w:sz w:val="36"/>
    </w:rPr>
  </w:style>
  <w:style w:type="character" w:styleId="PlaceholderText">
    <w:name w:val="Placeholder Text"/>
    <w:basedOn w:val="DefaultParagraphFont"/>
    <w:uiPriority w:val="99"/>
    <w:semiHidden/>
    <w:rsid w:val="006D6A42"/>
    <w:rPr>
      <w:color w:val="808080"/>
    </w:rPr>
  </w:style>
  <w:style w:type="table" w:styleId="TableGrid">
    <w:name w:val="Table Grid"/>
    <w:basedOn w:val="TableNormal"/>
    <w:uiPriority w:val="39"/>
    <w:rsid w:val="002656D3"/>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89030018">
      <w:bodyDiv w:val="1"/>
      <w:marLeft w:val="0"/>
      <w:marRight w:val="0"/>
      <w:marTop w:val="0"/>
      <w:marBottom w:val="0"/>
      <w:divBdr>
        <w:top w:val="none" w:sz="0" w:space="0" w:color="auto"/>
        <w:left w:val="none" w:sz="0" w:space="0" w:color="auto"/>
        <w:bottom w:val="none" w:sz="0" w:space="0" w:color="auto"/>
        <w:right w:val="none" w:sz="0" w:space="0" w:color="auto"/>
      </w:divBdr>
    </w:div>
    <w:div w:id="790321224">
      <w:bodyDiv w:val="1"/>
      <w:marLeft w:val="0"/>
      <w:marRight w:val="0"/>
      <w:marTop w:val="0"/>
      <w:marBottom w:val="0"/>
      <w:divBdr>
        <w:top w:val="none" w:sz="0" w:space="0" w:color="auto"/>
        <w:left w:val="none" w:sz="0" w:space="0" w:color="auto"/>
        <w:bottom w:val="none" w:sz="0" w:space="0" w:color="auto"/>
        <w:right w:val="none" w:sz="0" w:space="0" w:color="auto"/>
      </w:divBdr>
    </w:div>
    <w:div w:id="19431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han/Downloads/AIAA%20Papers_Template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3E9E-9687-2B4A-8932-6B417C54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 Papers_Template_2017.dotx</Template>
  <TotalTime>128</TotalTime>
  <Pages>7</Pages>
  <Words>1827</Words>
  <Characters>10417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12220</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Nathan Herr</dc:creator>
  <cp:keywords>TP Template 2017</cp:keywords>
  <dc:description/>
  <cp:lastModifiedBy>Nathan Herr</cp:lastModifiedBy>
  <cp:revision>10</cp:revision>
  <cp:lastPrinted>2016-06-27T18:55:00Z</cp:lastPrinted>
  <dcterms:created xsi:type="dcterms:W3CDTF">2017-12-06T09:26:00Z</dcterms:created>
  <dcterms:modified xsi:type="dcterms:W3CDTF">2017-12-08T07:29:00Z</dcterms:modified>
  <cp:category/>
</cp:coreProperties>
</file>